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EC70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496F43FC" wp14:editId="2959C941">
            <wp:simplePos x="0" y="0"/>
            <wp:positionH relativeFrom="column">
              <wp:posOffset>-746760</wp:posOffset>
            </wp:positionH>
            <wp:positionV relativeFrom="page">
              <wp:posOffset>-7620</wp:posOffset>
            </wp:positionV>
            <wp:extent cx="7817802" cy="66751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5142" cy="6681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490BEC4C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908255B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9F4BA3" wp14:editId="0EF49731">
                      <wp:extent cx="3528695" cy="65532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655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3FAFBA3" w14:textId="1CF51B9B" w:rsidR="00D077E9" w:rsidRPr="00D86945" w:rsidRDefault="000357D1" w:rsidP="00D077E9">
                                  <w:pPr>
                                    <w:pStyle w:val="Title"/>
                                    <w:spacing w:after="0"/>
                                  </w:pPr>
                                  <w:r>
                                    <w:t>Static Design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99F4BA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5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" filled="f" stroked="f" strokeweight=".5pt">
                      <v:textbox>
                        <w:txbxContent>
                          <w:p w14:paraId="33FAFBA3" w14:textId="1CF51B9B" w:rsidR="00D077E9" w:rsidRPr="00D86945" w:rsidRDefault="000357D1" w:rsidP="00D077E9">
                            <w:pPr>
                              <w:pStyle w:val="Title"/>
                              <w:spacing w:after="0"/>
                            </w:pPr>
                            <w:r>
                              <w:t>Static Design</w:t>
                            </w: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  <w:p w14:paraId="088DF56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D835988" wp14:editId="130EA886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48E722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wrap anchorx="page"/>
                      <w10:anchorlock/>
                    </v:line>
                  </w:pict>
                </mc:Fallback>
              </mc:AlternateContent>
            </w:r>
          </w:p>
        </w:tc>
      </w:tr>
      <w:tr w:rsidR="00D077E9" w14:paraId="47A0E1C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74F9D2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2FB6AE90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6F68CD12C1D4DEB9CBFDA223A9D8186"/>
              </w:placeholder>
              <w15:appearance w15:val="hidden"/>
            </w:sdtPr>
            <w:sdtEndPr/>
            <w:sdtContent>
              <w:p w14:paraId="020360A0" w14:textId="13581790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6C354A">
                  <w:rPr>
                    <w:rStyle w:val="SubtitleChar"/>
                    <w:b w:val="0"/>
                    <w:noProof/>
                  </w:rPr>
                  <w:t>February 9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569E83D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463E8A8" wp14:editId="77E155E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DC97B46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wrap anchorx="page"/>
                      <w10:anchorlock/>
                    </v:line>
                  </w:pict>
                </mc:Fallback>
              </mc:AlternateContent>
            </w:r>
          </w:p>
          <w:p w14:paraId="1A356F6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F00BE02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2A860D8C" w14:textId="21A6DFF9" w:rsidR="00D077E9" w:rsidRDefault="00C24842" w:rsidP="00D077E9">
            <w:sdt>
              <w:sdtPr>
                <w:id w:val="-1740469667"/>
                <w:placeholder>
                  <w:docPart w:val="A8627302B18E498D8659A30D4ADE22DB"/>
                </w:placeholder>
                <w15:appearance w15:val="hidden"/>
              </w:sdtPr>
              <w:sdtEndPr/>
              <w:sdtContent>
                <w:r w:rsidR="00510AC5">
                  <w:t>Automotive Door Control System Design</w:t>
                </w:r>
              </w:sdtContent>
            </w:sdt>
          </w:p>
          <w:p w14:paraId="076458FE" w14:textId="0B2ECC8C" w:rsidR="00D077E9" w:rsidRPr="00510AC5" w:rsidRDefault="00C24842" w:rsidP="00510AC5">
            <w:sdt>
              <w:sdtPr>
                <w:alias w:val="Your Name"/>
                <w:tag w:val="Your Name"/>
                <w:id w:val="-180584491"/>
                <w:placeholder>
                  <w:docPart w:val="D87AB32537754C2F96DDB517732203A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510AC5">
                  <w:t>Khaled Ibrahim Abdulaziz</w:t>
                </w:r>
              </w:sdtContent>
            </w:sdt>
          </w:p>
        </w:tc>
      </w:tr>
    </w:tbl>
    <w:p w14:paraId="0E539D30" w14:textId="0CF863B5" w:rsidR="00D077E9" w:rsidRDefault="00664D53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047104" wp14:editId="2B5A2C95">
                <wp:simplePos x="0" y="0"/>
                <wp:positionH relativeFrom="column">
                  <wp:posOffset>-746760</wp:posOffset>
                </wp:positionH>
                <wp:positionV relativeFrom="page">
                  <wp:posOffset>6667500</wp:posOffset>
                </wp:positionV>
                <wp:extent cx="7817485" cy="4030980"/>
                <wp:effectExtent l="0" t="0" r="0" b="762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7485" cy="403098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D21FD" id="Rectangle 2" o:spid="_x0000_s1026" alt="colored rectangle" style="position:absolute;left:0;text-align:left;margin-left:-58.8pt;margin-top:525pt;width:615.55pt;height:317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510AC5"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1AA9C688" wp14:editId="60427199">
            <wp:simplePos x="0" y="0"/>
            <wp:positionH relativeFrom="column">
              <wp:posOffset>5013960</wp:posOffset>
            </wp:positionH>
            <wp:positionV relativeFrom="paragraph">
              <wp:posOffset>7345680</wp:posOffset>
            </wp:positionV>
            <wp:extent cx="857885" cy="643890"/>
            <wp:effectExtent l="0" t="0" r="0" b="381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88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020E67" wp14:editId="38688A5D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8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31E31A" id="Rectangle 3" o:spid="_x0000_s1026" alt="white rectangle for text on cover" style="position:absolute;left:0;text-align:left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" fillcolor="white [3212]" stroked="f" strokeweight="2pt">
                <v:fill opacity="56283f"/>
                <w10:wrap anchory="page"/>
              </v:rect>
            </w:pict>
          </mc:Fallback>
        </mc:AlternateContent>
      </w:r>
      <w:r w:rsidR="00D077E9">
        <w:br w:type="page"/>
      </w:r>
    </w:p>
    <w:p w14:paraId="38C1E9DE" w14:textId="3F0177F2" w:rsidR="00D077E9" w:rsidRDefault="00510AC5" w:rsidP="00D077E9">
      <w:pPr>
        <w:pStyle w:val="Heading1"/>
      </w:pPr>
      <w:r>
        <w:lastRenderedPageBreak/>
        <w:t>1.ECU1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22B3D831" w14:textId="77777777" w:rsidTr="00DF027C">
        <w:trPr>
          <w:trHeight w:val="3546"/>
        </w:trPr>
        <w:tc>
          <w:tcPr>
            <w:tcW w:w="9999" w:type="dxa"/>
          </w:tcPr>
          <w:p w14:paraId="39B359D1" w14:textId="41CDB7CA" w:rsidR="00DF027C" w:rsidRDefault="00DF027C" w:rsidP="00DF027C"/>
          <w:p w14:paraId="0C109342" w14:textId="2A6CB38B" w:rsidR="00510AC5" w:rsidRDefault="00510AC5" w:rsidP="00510AC5">
            <w:pPr>
              <w:pStyle w:val="Heading1"/>
              <w:rPr>
                <w:sz w:val="32"/>
              </w:rPr>
            </w:pPr>
            <w:r w:rsidRPr="00510AC5">
              <w:rPr>
                <w:sz w:val="32"/>
              </w:rPr>
              <w:t>1.1 Layered Architecture</w:t>
            </w:r>
          </w:p>
          <w:p w14:paraId="2730ADB2" w14:textId="64CCFC49" w:rsidR="00300F0C" w:rsidRPr="00300F0C" w:rsidRDefault="00300F0C" w:rsidP="00300F0C">
            <w:pPr>
              <w:pStyle w:val="Content"/>
            </w:pPr>
            <w:r>
              <w:t>Making the layered architecture and specifying ECU</w:t>
            </w:r>
            <w:r w:rsidR="0006435A">
              <w:t>1</w:t>
            </w:r>
            <w:r>
              <w:t xml:space="preserve"> components and modules.</w:t>
            </w:r>
          </w:p>
          <w:p w14:paraId="771F131E" w14:textId="4BF7B9A3" w:rsidR="00510AC5" w:rsidRDefault="00510AC5" w:rsidP="00510AC5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4428123F" wp14:editId="71500588">
                  <wp:extent cx="6309360" cy="362013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62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8F077" w14:textId="1FDFC5E2" w:rsidR="00510AC5" w:rsidRPr="00300F0C" w:rsidRDefault="00510AC5" w:rsidP="00510AC5">
            <w:pPr>
              <w:pStyle w:val="Heading1"/>
              <w:rPr>
                <w:sz w:val="32"/>
              </w:rPr>
            </w:pPr>
            <w:r w:rsidRPr="00300F0C">
              <w:rPr>
                <w:sz w:val="32"/>
              </w:rPr>
              <w:t>1.2 APIs and Typedefs</w:t>
            </w:r>
          </w:p>
          <w:p w14:paraId="2458D550" w14:textId="04957983" w:rsidR="00510AC5" w:rsidRPr="0006435A" w:rsidRDefault="00300F0C" w:rsidP="00667845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1.2.1 PORT</w:t>
            </w:r>
          </w:p>
          <w:p w14:paraId="75633934" w14:textId="6B2090E5" w:rsidR="00667845" w:rsidRPr="0006435A" w:rsidRDefault="00667845" w:rsidP="00667845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1.2.1.1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7845" w14:paraId="6E423DEB" w14:textId="77777777" w:rsidTr="00311F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8E4FE82" w14:textId="19353609" w:rsidR="00667845" w:rsidRPr="00311F56" w:rsidRDefault="00667845" w:rsidP="0066784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7404912C" w14:textId="64ED5B2D" w:rsidR="00667845" w:rsidRPr="00311F56" w:rsidRDefault="00667845" w:rsidP="006678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11F56">
                    <w:t>Port_Init</w:t>
                  </w:r>
                  <w:proofErr w:type="spellEnd"/>
                </w:p>
              </w:tc>
            </w:tr>
            <w:tr w:rsidR="00667845" w14:paraId="26BB6599" w14:textId="77777777" w:rsidTr="00311F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E4E40CD" w14:textId="6113C653" w:rsidR="00667845" w:rsidRPr="00311F56" w:rsidRDefault="00667845" w:rsidP="0066784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1B18EFFC" w14:textId="471EC4B2" w:rsidR="00667845" w:rsidRPr="00311F56" w:rsidRDefault="00667845" w:rsidP="006678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Pr="00311F56">
                    <w:rPr>
                      <w:b w:val="0"/>
                      <w:bCs/>
                    </w:rPr>
                    <w:t>Port_Init</w:t>
                  </w:r>
                  <w:proofErr w:type="spellEnd"/>
                  <w:r w:rsidRPr="00311F56">
                    <w:rPr>
                      <w:b w:val="0"/>
                      <w:bCs/>
                    </w:rPr>
                    <w:t>(</w:t>
                  </w:r>
                  <w:proofErr w:type="spellStart"/>
                  <w:r w:rsidRPr="00311F56">
                    <w:rPr>
                      <w:b w:val="0"/>
                      <w:bCs/>
                    </w:rPr>
                    <w:t>Port_ConfigType</w:t>
                  </w:r>
                  <w:proofErr w:type="spellEnd"/>
                  <w:r w:rsidR="00311F56" w:rsidRPr="00311F56">
                    <w:rPr>
                      <w:b w:val="0"/>
                      <w:bCs/>
                    </w:rPr>
                    <w:t xml:space="preserve"> </w:t>
                  </w:r>
                  <w:r w:rsidRPr="00311F56">
                    <w:rPr>
                      <w:b w:val="0"/>
                      <w:bCs/>
                    </w:rPr>
                    <w:t>*</w:t>
                  </w:r>
                  <w:proofErr w:type="spellStart"/>
                  <w:r w:rsidRPr="00311F56">
                    <w:rPr>
                      <w:b w:val="0"/>
                      <w:bCs/>
                    </w:rPr>
                    <w:t>PortConfigPtr</w:t>
                  </w:r>
                  <w:proofErr w:type="spellEnd"/>
                  <w:r w:rsidRPr="00311F56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311F56" w14:paraId="78F45E3C" w14:textId="77777777" w:rsidTr="00311F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50D0396" w14:textId="51D0213A" w:rsidR="00311F56" w:rsidRPr="00311F56" w:rsidRDefault="00311F56" w:rsidP="00311F56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0F4F86D5" w14:textId="586ADF34" w:rsidR="00311F56" w:rsidRPr="00311F56" w:rsidRDefault="00311F56" w:rsidP="00311F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Initializes the P</w:t>
                  </w:r>
                  <w:r>
                    <w:rPr>
                      <w:b w:val="0"/>
                      <w:bCs/>
                    </w:rPr>
                    <w:t>in with the configured functionality</w:t>
                  </w:r>
                </w:p>
              </w:tc>
            </w:tr>
            <w:tr w:rsidR="00667845" w14:paraId="724FA868" w14:textId="77777777" w:rsidTr="00311F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E356A42" w14:textId="71DBD963" w:rsidR="00667845" w:rsidRPr="00311F56" w:rsidRDefault="00667845" w:rsidP="0066784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623A5159" w14:textId="258AFE96" w:rsidR="00667845" w:rsidRPr="00311F56" w:rsidRDefault="00667845" w:rsidP="006678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667845" w14:paraId="4E80ABF3" w14:textId="77777777" w:rsidTr="00311F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4FC9F41" w14:textId="421CA168" w:rsidR="00667845" w:rsidRPr="00311F56" w:rsidRDefault="00667845" w:rsidP="0066784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1A767C06" w14:textId="41334C58" w:rsidR="00667845" w:rsidRPr="00311F56" w:rsidRDefault="00311F56" w:rsidP="006678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667845" w14:paraId="5E9E08EA" w14:textId="77777777" w:rsidTr="00311F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95164D7" w14:textId="2F537998" w:rsidR="00667845" w:rsidRPr="00311F56" w:rsidRDefault="00667845" w:rsidP="0066784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0296649A" w14:textId="441526AE" w:rsidR="00667845" w:rsidRPr="00311F56" w:rsidRDefault="00311F56" w:rsidP="006678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311F56">
                    <w:rPr>
                      <w:b w:val="0"/>
                      <w:bCs/>
                    </w:rPr>
                    <w:t>PortConfigPtr</w:t>
                  </w:r>
                  <w:proofErr w:type="spellEnd"/>
                </w:p>
              </w:tc>
            </w:tr>
            <w:tr w:rsidR="00667845" w14:paraId="06E7A85A" w14:textId="77777777" w:rsidTr="00311F5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57A56F2" w14:textId="62CAAD44" w:rsidR="00667845" w:rsidRPr="00311F56" w:rsidRDefault="00667845" w:rsidP="0066784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416626B4" w14:textId="0C38B578" w:rsidR="00667845" w:rsidRPr="00311F56" w:rsidRDefault="00311F56" w:rsidP="006678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667845" w14:paraId="4D6847E8" w14:textId="77777777" w:rsidTr="00311F56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F9C3D04" w14:textId="54D62770" w:rsidR="00667845" w:rsidRPr="00311F56" w:rsidRDefault="00667845" w:rsidP="0066784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37DDA74F" w14:textId="71DCC7FE" w:rsidR="00667845" w:rsidRPr="00311F56" w:rsidRDefault="00311F56" w:rsidP="006678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5B63957B" w14:textId="77777777" w:rsidR="00667845" w:rsidRPr="00667845" w:rsidRDefault="00667845" w:rsidP="00667845"/>
          <w:p w14:paraId="35502552" w14:textId="187389B8" w:rsidR="00311F56" w:rsidRPr="0006435A" w:rsidRDefault="00311F56" w:rsidP="00311F56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1.2.1.2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311F56" w:rsidRPr="00311F56" w14:paraId="3D5D4EAD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74959A6" w14:textId="77777777" w:rsidR="00311F56" w:rsidRPr="00311F56" w:rsidRDefault="00311F56" w:rsidP="00311F56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4013510" w14:textId="5FF75A58" w:rsidR="00311F56" w:rsidRPr="00311F56" w:rsidRDefault="00311F56" w:rsidP="00311F56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11F56">
                    <w:t>Port_ConfigType</w:t>
                  </w:r>
                  <w:proofErr w:type="spellEnd"/>
                </w:p>
              </w:tc>
            </w:tr>
            <w:tr w:rsidR="00311F56" w:rsidRPr="00311F56" w14:paraId="5B533F9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FA00E9A" w14:textId="67474BFD" w:rsidR="00311F56" w:rsidRPr="00311F56" w:rsidRDefault="00311F56" w:rsidP="00311F56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7A5CF5EB" w14:textId="22E29232" w:rsidR="00311F56" w:rsidRPr="00311F56" w:rsidRDefault="00311F56" w:rsidP="00311F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311F56" w:rsidRPr="00311F56" w14:paraId="4C750B6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3BC64FF" w14:textId="77777777" w:rsidR="00311F56" w:rsidRPr="00311F56" w:rsidRDefault="00311F56" w:rsidP="00311F56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lastRenderedPageBreak/>
                    <w:t>Description</w:t>
                  </w:r>
                </w:p>
              </w:tc>
              <w:tc>
                <w:tcPr>
                  <w:tcW w:w="7600" w:type="dxa"/>
                </w:tcPr>
                <w:p w14:paraId="0D7B40E3" w14:textId="4E89D22C" w:rsidR="00311F56" w:rsidRPr="00311F56" w:rsidRDefault="00311F56" w:rsidP="00311F5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 struct holds the configurations of </w:t>
                  </w:r>
                  <w:r w:rsidR="00820857">
                    <w:rPr>
                      <w:b w:val="0"/>
                      <w:bCs/>
                    </w:rPr>
                    <w:t>the pin including its port, number, mode, level, etc..</w:t>
                  </w:r>
                </w:p>
              </w:tc>
            </w:tr>
          </w:tbl>
          <w:p w14:paraId="09F0572A" w14:textId="77777777" w:rsidR="00820857" w:rsidRDefault="00820857" w:rsidP="00820857">
            <w:pPr>
              <w:pStyle w:val="Heading3"/>
            </w:pPr>
          </w:p>
          <w:p w14:paraId="1C1895A8" w14:textId="69B24BA5" w:rsidR="00820857" w:rsidRPr="0006435A" w:rsidRDefault="00820857" w:rsidP="00820857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1.2.2 DIO</w:t>
            </w:r>
          </w:p>
          <w:p w14:paraId="76320ADF" w14:textId="1FE7F552" w:rsidR="00820857" w:rsidRPr="0006435A" w:rsidRDefault="00820857" w:rsidP="00820857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1.2.2.1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820857" w14:paraId="28C0DC6F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8D7F9BB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10946A5B" w14:textId="1F03C7E5" w:rsidR="00820857" w:rsidRPr="00311F56" w:rsidRDefault="00820857" w:rsidP="00820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820857">
                    <w:t>Dio_ReadChannel</w:t>
                  </w:r>
                  <w:proofErr w:type="spellEnd"/>
                </w:p>
              </w:tc>
            </w:tr>
            <w:tr w:rsidR="00820857" w14:paraId="5B87C8D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9D54AB8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56A037C1" w14:textId="513F2310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Dio_LevelType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Dio_ReadChannel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Dio_PortType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PortId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Dio_ChannelType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820857" w14:paraId="01FB85A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32FF4BD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61CC9EF8" w14:textId="7B093364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Reads the DIO channel</w:t>
                  </w:r>
                </w:p>
              </w:tc>
            </w:tr>
            <w:tr w:rsidR="00820857" w14:paraId="519303B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9436EA6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1AF8B060" w14:textId="77777777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820857" w14:paraId="4BC1B44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002E0E6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597A815D" w14:textId="77777777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820857" w14:paraId="494381A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12D4242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2053C89A" w14:textId="3168ACF1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PortId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</w:p>
              </w:tc>
            </w:tr>
            <w:tr w:rsidR="00820857" w14:paraId="7AFEE9F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DD0D47B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0F74481B" w14:textId="77777777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820857" w14:paraId="65C4CF11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063288A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1716EE68" w14:textId="0290FC04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Dio_LevelType</w:t>
                  </w:r>
                  <w:proofErr w:type="spellEnd"/>
                </w:p>
              </w:tc>
            </w:tr>
          </w:tbl>
          <w:p w14:paraId="4A489D5C" w14:textId="17BF6767" w:rsidR="00820857" w:rsidRDefault="00820857" w:rsidP="00820857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820857" w:rsidRPr="00311F56" w14:paraId="3D563FBC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FD040E3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235635AF" w14:textId="19210B1E" w:rsidR="00820857" w:rsidRPr="00311F56" w:rsidRDefault="00820857" w:rsidP="00820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820857">
                    <w:t>Dio_</w:t>
                  </w:r>
                  <w:r>
                    <w:t>Write</w:t>
                  </w:r>
                  <w:r w:rsidRPr="00820857">
                    <w:t>Channel</w:t>
                  </w:r>
                  <w:proofErr w:type="spellEnd"/>
                </w:p>
              </w:tc>
            </w:tr>
            <w:tr w:rsidR="00820857" w:rsidRPr="00311F56" w14:paraId="77E739B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0D7DBE0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641AEC47" w14:textId="02795808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820857"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Dio_WriteChannel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Dio_PortType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PortId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Dio_ChannelType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Dio_LevelType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level)</w:t>
                  </w:r>
                </w:p>
              </w:tc>
            </w:tr>
            <w:tr w:rsidR="00820857" w:rsidRPr="00311F56" w14:paraId="6E8D1BE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C9DAD64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811D109" w14:textId="06472A9D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Writes to the DIO channel</w:t>
                  </w:r>
                </w:p>
              </w:tc>
            </w:tr>
            <w:tr w:rsidR="00820857" w:rsidRPr="00311F56" w14:paraId="4E6CF08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674AB16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34D44522" w14:textId="77777777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820857" w:rsidRPr="00311F56" w14:paraId="40F5911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45480AD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78D93C91" w14:textId="77777777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820857" w:rsidRPr="00311F56" w14:paraId="529CAB7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7CB25E6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3779B189" w14:textId="738051DD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PortId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r w:rsidRPr="00820857">
                    <w:rPr>
                      <w:b w:val="0"/>
                      <w:bCs/>
                    </w:rPr>
                    <w:t>level</w:t>
                  </w:r>
                </w:p>
              </w:tc>
            </w:tr>
            <w:tr w:rsidR="00820857" w:rsidRPr="00311F56" w14:paraId="0BB55C2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F6AADC6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1A9971F4" w14:textId="77777777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820857" w:rsidRPr="00311F56" w14:paraId="60A34EFE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79C4A8F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51E5315B" w14:textId="63EEBE02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1ACA7C1D" w14:textId="77777777" w:rsidR="00820857" w:rsidRPr="00667845" w:rsidRDefault="00820857" w:rsidP="00820857"/>
          <w:p w14:paraId="5EC9B89F" w14:textId="3B845A98" w:rsidR="00820857" w:rsidRPr="0006435A" w:rsidRDefault="00820857" w:rsidP="00820857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1.2.2.2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820857" w:rsidRPr="00311F56" w14:paraId="7E1AA283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BBCA2AB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EB98471" w14:textId="4F6C6146" w:rsidR="00820857" w:rsidRPr="00311F56" w:rsidRDefault="00820857" w:rsidP="0082085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820857">
                    <w:t>Dio_LevelType</w:t>
                  </w:r>
                  <w:proofErr w:type="spellEnd"/>
                </w:p>
              </w:tc>
            </w:tr>
            <w:tr w:rsidR="00820857" w:rsidRPr="00311F56" w14:paraId="0748846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ED97605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57919686" w14:textId="6EDA567C" w:rsidR="00820857" w:rsidRPr="00311F56" w:rsidRDefault="00156BE2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820857" w:rsidRPr="00311F56" w14:paraId="591632E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40CF2BD" w14:textId="77777777" w:rsidR="00820857" w:rsidRPr="00311F56" w:rsidRDefault="00820857" w:rsidP="00820857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7FC8E56B" w14:textId="75961156" w:rsidR="00820857" w:rsidRPr="00311F56" w:rsidRDefault="00820857" w:rsidP="0082085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</w:t>
                  </w:r>
                  <w:r w:rsidR="00156BE2">
                    <w:rPr>
                      <w:b w:val="0"/>
                      <w:bCs/>
                    </w:rPr>
                    <w:t xml:space="preserve">n </w:t>
                  </w:r>
                  <w:proofErr w:type="spellStart"/>
                  <w:r w:rsidR="00156BE2"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holds the level of the pin which is Low </w:t>
                  </w:r>
                  <w:r w:rsidR="00325570">
                    <w:rPr>
                      <w:b w:val="0"/>
                      <w:bCs/>
                    </w:rPr>
                    <w:t xml:space="preserve">(0) </w:t>
                  </w:r>
                  <w:r>
                    <w:rPr>
                      <w:b w:val="0"/>
                      <w:bCs/>
                    </w:rPr>
                    <w:t>or High</w:t>
                  </w:r>
                  <w:r w:rsidR="00325570">
                    <w:rPr>
                      <w:b w:val="0"/>
                      <w:bCs/>
                    </w:rPr>
                    <w:t xml:space="preserve"> (1)</w:t>
                  </w:r>
                  <w:r>
                    <w:rPr>
                      <w:b w:val="0"/>
                      <w:bCs/>
                    </w:rPr>
                    <w:t>.</w:t>
                  </w:r>
                </w:p>
              </w:tc>
            </w:tr>
          </w:tbl>
          <w:p w14:paraId="188F421E" w14:textId="77777777" w:rsidR="00325570" w:rsidRDefault="00325570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325570" w:rsidRPr="00311F56" w14:paraId="16B02737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A78D825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6908EE70" w14:textId="58FD5ED6" w:rsidR="00325570" w:rsidRPr="00311F56" w:rsidRDefault="00325570" w:rsidP="003255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25570">
                    <w:t>Dio_PortType</w:t>
                  </w:r>
                  <w:proofErr w:type="spellEnd"/>
                </w:p>
              </w:tc>
            </w:tr>
            <w:tr w:rsidR="00325570" w:rsidRPr="00311F56" w14:paraId="6C79960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EDD2B5D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05D58C72" w14:textId="7BC0AA04" w:rsidR="00325570" w:rsidRPr="00311F56" w:rsidRDefault="00156BE2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325570" w:rsidRPr="00311F56" w14:paraId="08458BE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F7E6A1C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7FB97189" w14:textId="6C9026D3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</w:t>
                  </w:r>
                  <w:r w:rsidR="00156BE2">
                    <w:rPr>
                      <w:b w:val="0"/>
                      <w:bCs/>
                    </w:rPr>
                    <w:t xml:space="preserve">n </w:t>
                  </w:r>
                  <w:proofErr w:type="spellStart"/>
                  <w:r w:rsidR="00156BE2"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holds the ports of MCU such as </w:t>
                  </w:r>
                  <w:proofErr w:type="spellStart"/>
                  <w:r>
                    <w:rPr>
                      <w:b w:val="0"/>
                      <w:bCs/>
                    </w:rPr>
                    <w:t>Port_A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>
                    <w:rPr>
                      <w:b w:val="0"/>
                      <w:bCs/>
                    </w:rPr>
                    <w:t>Port_B</w:t>
                  </w:r>
                  <w:proofErr w:type="spellEnd"/>
                  <w:r>
                    <w:rPr>
                      <w:b w:val="0"/>
                      <w:bCs/>
                    </w:rPr>
                    <w:t>, etc..</w:t>
                  </w:r>
                </w:p>
              </w:tc>
            </w:tr>
          </w:tbl>
          <w:p w14:paraId="085C2CE1" w14:textId="77777777" w:rsidR="00325570" w:rsidRDefault="00325570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325570" w:rsidRPr="00311F56" w14:paraId="425E6AC4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843752A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7EF2C437" w14:textId="77CF5181" w:rsidR="00325570" w:rsidRPr="00311F56" w:rsidRDefault="00325570" w:rsidP="003255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25570">
                    <w:t>Dio_ChannelType</w:t>
                  </w:r>
                  <w:proofErr w:type="spellEnd"/>
                </w:p>
              </w:tc>
            </w:tr>
            <w:tr w:rsidR="00325570" w:rsidRPr="00311F56" w14:paraId="75742A7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B32B38D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231EF39A" w14:textId="138E7B17" w:rsidR="00325570" w:rsidRPr="00311F56" w:rsidRDefault="00156BE2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325570" w:rsidRPr="00311F56" w14:paraId="11370F8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48D268B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360C4EC8" w14:textId="24458FC7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</w:t>
                  </w:r>
                  <w:r w:rsidR="00156BE2">
                    <w:rPr>
                      <w:b w:val="0"/>
                      <w:bCs/>
                    </w:rPr>
                    <w:t xml:space="preserve">n </w:t>
                  </w:r>
                  <w:proofErr w:type="spellStart"/>
                  <w:r w:rsidR="00156BE2"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holds the pins of the port such as Pin_0, Pin_1, </w:t>
                  </w:r>
                  <w:proofErr w:type="spellStart"/>
                  <w:r>
                    <w:rPr>
                      <w:b w:val="0"/>
                      <w:bCs/>
                    </w:rPr>
                    <w:t>etc</w:t>
                  </w:r>
                  <w:proofErr w:type="spellEnd"/>
                  <w:r>
                    <w:rPr>
                      <w:b w:val="0"/>
                      <w:bCs/>
                    </w:rPr>
                    <w:t>…</w:t>
                  </w:r>
                </w:p>
              </w:tc>
            </w:tr>
          </w:tbl>
          <w:p w14:paraId="28B1593D" w14:textId="77777777" w:rsidR="00325570" w:rsidRDefault="00325570" w:rsidP="00325570">
            <w:pPr>
              <w:pStyle w:val="Heading3"/>
            </w:pPr>
          </w:p>
          <w:p w14:paraId="4C736890" w14:textId="4ECB1C8C" w:rsidR="00325570" w:rsidRPr="0006435A" w:rsidRDefault="00325570" w:rsidP="00325570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1.2.</w:t>
            </w:r>
            <w:r w:rsidR="00913AAB" w:rsidRPr="0006435A">
              <w:rPr>
                <w:rFonts w:cstheme="majorHAnsi"/>
                <w:sz w:val="28"/>
                <w:szCs w:val="28"/>
              </w:rPr>
              <w:t>3</w:t>
            </w:r>
            <w:r w:rsidRPr="0006435A">
              <w:rPr>
                <w:rFonts w:cstheme="majorHAnsi"/>
                <w:sz w:val="28"/>
                <w:szCs w:val="28"/>
              </w:rPr>
              <w:t xml:space="preserve"> ADC</w:t>
            </w:r>
          </w:p>
          <w:p w14:paraId="027F3628" w14:textId="32BAF16E" w:rsidR="00325570" w:rsidRPr="0006435A" w:rsidRDefault="00325570" w:rsidP="00325570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1.2.</w:t>
            </w:r>
            <w:r w:rsidR="00913AAB" w:rsidRPr="0006435A">
              <w:rPr>
                <w:rFonts w:asciiTheme="majorHAnsi" w:hAnsiTheme="majorHAnsi" w:cstheme="majorHAnsi"/>
                <w:szCs w:val="28"/>
              </w:rPr>
              <w:t>3</w:t>
            </w:r>
            <w:r w:rsidRPr="0006435A">
              <w:rPr>
                <w:rFonts w:asciiTheme="majorHAnsi" w:hAnsiTheme="majorHAnsi" w:cstheme="majorHAnsi"/>
                <w:szCs w:val="28"/>
              </w:rPr>
              <w:t>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325570" w14:paraId="3B1CD95E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54D47D6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60C9DC7F" w14:textId="4E76D68B" w:rsidR="00325570" w:rsidRPr="00311F56" w:rsidRDefault="00325570" w:rsidP="003255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ADC</w:t>
                  </w:r>
                  <w:r w:rsidRPr="00820857">
                    <w:t>_</w:t>
                  </w:r>
                  <w:r>
                    <w:t>Init</w:t>
                  </w:r>
                  <w:proofErr w:type="spellEnd"/>
                </w:p>
              </w:tc>
            </w:tr>
            <w:tr w:rsidR="00325570" w14:paraId="7106304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CCBADD5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0CD8B78C" w14:textId="328380A1" w:rsidR="00325570" w:rsidRPr="00311F56" w:rsidRDefault="00B708DF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  <w:r w:rsidR="00325570"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B708DF">
                    <w:rPr>
                      <w:b w:val="0"/>
                      <w:bCs/>
                    </w:rPr>
                    <w:t>ADC_Init</w:t>
                  </w:r>
                  <w:proofErr w:type="spellEnd"/>
                  <w:r w:rsidR="00325570"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="00913AAB">
                    <w:rPr>
                      <w:b w:val="0"/>
                      <w:bCs/>
                    </w:rPr>
                    <w:t>ADC</w:t>
                  </w:r>
                  <w:r w:rsidR="00913AAB" w:rsidRPr="00311F56">
                    <w:rPr>
                      <w:b w:val="0"/>
                      <w:bCs/>
                    </w:rPr>
                    <w:t>_ConfigType</w:t>
                  </w:r>
                  <w:proofErr w:type="spellEnd"/>
                  <w:r w:rsidR="00913AAB" w:rsidRPr="00311F56">
                    <w:rPr>
                      <w:b w:val="0"/>
                      <w:bCs/>
                    </w:rPr>
                    <w:t xml:space="preserve"> *</w:t>
                  </w:r>
                  <w:proofErr w:type="spellStart"/>
                  <w:r w:rsidR="00913AAB">
                    <w:rPr>
                      <w:b w:val="0"/>
                      <w:bCs/>
                    </w:rPr>
                    <w:t>ADC</w:t>
                  </w:r>
                  <w:r w:rsidR="00913AAB" w:rsidRPr="00311F56">
                    <w:rPr>
                      <w:b w:val="0"/>
                      <w:bCs/>
                    </w:rPr>
                    <w:t>ConfigPtr</w:t>
                  </w:r>
                  <w:proofErr w:type="spellEnd"/>
                  <w:r w:rsidR="00325570"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325570" w14:paraId="28353D0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577EDE4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34EDF74E" w14:textId="3A5809D6" w:rsidR="00325570" w:rsidRPr="00311F56" w:rsidRDefault="00913AAB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Initializes ADC module with the desired configurations</w:t>
                  </w:r>
                </w:p>
              </w:tc>
            </w:tr>
            <w:tr w:rsidR="00325570" w14:paraId="75DB976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D724F1E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45520020" w14:textId="77777777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325570" w14:paraId="45CC488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44B3038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53858F03" w14:textId="77777777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325570" w14:paraId="198E729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907F043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5099062B" w14:textId="6094B24D" w:rsidR="00325570" w:rsidRPr="00311F56" w:rsidRDefault="00913AAB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ADC</w:t>
                  </w:r>
                  <w:r w:rsidRPr="00311F56">
                    <w:rPr>
                      <w:b w:val="0"/>
                      <w:bCs/>
                    </w:rPr>
                    <w:t>ConfigPtr</w:t>
                  </w:r>
                  <w:proofErr w:type="spellEnd"/>
                </w:p>
              </w:tc>
            </w:tr>
            <w:tr w:rsidR="00325570" w14:paraId="19AEF84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8CE0171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6219FA94" w14:textId="77777777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325570" w14:paraId="5445B68F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8768C16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26E903DB" w14:textId="170BD41F" w:rsidR="00325570" w:rsidRPr="00311F56" w:rsidRDefault="00913AAB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1179692A" w14:textId="77777777" w:rsidR="00325570" w:rsidRDefault="00325570" w:rsidP="00325570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325570" w:rsidRPr="00311F56" w14:paraId="76FA21D1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9C4223B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7462378D" w14:textId="50EF4AEB" w:rsidR="00325570" w:rsidRPr="00311F56" w:rsidRDefault="00913AAB" w:rsidP="003255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ADC_Read</w:t>
                  </w:r>
                  <w:proofErr w:type="spellEnd"/>
                </w:p>
              </w:tc>
            </w:tr>
            <w:tr w:rsidR="00325570" w:rsidRPr="00311F56" w14:paraId="74DBCA2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4F04A08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4154FF88" w14:textId="334C3ED8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820857"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="00913AAB">
                    <w:rPr>
                      <w:b w:val="0"/>
                      <w:bCs/>
                    </w:rPr>
                    <w:t>ADC</w:t>
                  </w:r>
                  <w:r w:rsidRPr="00820857">
                    <w:rPr>
                      <w:b w:val="0"/>
                      <w:bCs/>
                    </w:rPr>
                    <w:t>_</w:t>
                  </w:r>
                  <w:r w:rsidR="00913AAB">
                    <w:rPr>
                      <w:b w:val="0"/>
                      <w:bCs/>
                    </w:rPr>
                    <w:t>Read</w:t>
                  </w:r>
                  <w:r w:rsidRPr="00820857">
                    <w:rPr>
                      <w:b w:val="0"/>
                      <w:bCs/>
                    </w:rPr>
                    <w:t>Channel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="00913AAB">
                    <w:rPr>
                      <w:b w:val="0"/>
                      <w:bCs/>
                    </w:rPr>
                    <w:t>ADC</w:t>
                  </w:r>
                  <w:r w:rsidRPr="00820857">
                    <w:rPr>
                      <w:b w:val="0"/>
                      <w:bCs/>
                    </w:rPr>
                    <w:t>_ChannelType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325570" w:rsidRPr="00311F56" w14:paraId="1228943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EE78B38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03D4B4CB" w14:textId="39957882" w:rsidR="00325570" w:rsidRPr="00311F56" w:rsidRDefault="00913AAB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Reads the current value of ADC channel</w:t>
                  </w:r>
                </w:p>
              </w:tc>
            </w:tr>
            <w:tr w:rsidR="00325570" w:rsidRPr="00311F56" w14:paraId="182271B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9CB7606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4D7B8ECF" w14:textId="77777777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325570" w:rsidRPr="00311F56" w14:paraId="18698BF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C7257FE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49A6A089" w14:textId="77777777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325570" w:rsidRPr="00311F56" w14:paraId="2835DFA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42ABD80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16B49146" w14:textId="44796E55" w:rsidR="00325570" w:rsidRPr="00311F56" w:rsidRDefault="00913AAB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</w:p>
              </w:tc>
            </w:tr>
            <w:tr w:rsidR="00325570" w:rsidRPr="00311F56" w14:paraId="46AB05C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5D0FBFB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2D5F9384" w14:textId="77777777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325570" w:rsidRPr="00311F56" w14:paraId="15C77775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A0A2A98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6310C7A2" w14:textId="77777777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203E82AC" w14:textId="77777777" w:rsidR="00325570" w:rsidRPr="00667845" w:rsidRDefault="00325570" w:rsidP="00325570"/>
          <w:p w14:paraId="1927B8AF" w14:textId="770BC54E" w:rsidR="00325570" w:rsidRPr="0006435A" w:rsidRDefault="00325570" w:rsidP="00325570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</w:t>
            </w:r>
            <w:r w:rsidR="00913AAB" w:rsidRPr="0006435A">
              <w:rPr>
                <w:rFonts w:asciiTheme="majorHAnsi" w:hAnsiTheme="majorHAnsi" w:cstheme="majorHAnsi"/>
              </w:rPr>
              <w:t>3</w:t>
            </w:r>
            <w:r w:rsidRPr="0006435A">
              <w:rPr>
                <w:rFonts w:asciiTheme="majorHAnsi" w:hAnsiTheme="majorHAnsi" w:cstheme="majorHAnsi"/>
              </w:rPr>
              <w:t>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325570" w:rsidRPr="00311F56" w14:paraId="0415AC2F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3E4CDE5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1BBB8623" w14:textId="76C7C4EC" w:rsidR="00325570" w:rsidRPr="00311F56" w:rsidRDefault="00913AAB" w:rsidP="003255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913AAB">
                    <w:t>ADCConfigPtr</w:t>
                  </w:r>
                  <w:proofErr w:type="spellEnd"/>
                </w:p>
              </w:tc>
            </w:tr>
            <w:tr w:rsidR="00325570" w:rsidRPr="00311F56" w14:paraId="33D4C50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E7B34C8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67A4AEDA" w14:textId="14C76024" w:rsidR="00325570" w:rsidRPr="00311F56" w:rsidRDefault="00913AAB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325570" w:rsidRPr="00311F56" w14:paraId="568495B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49668BF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193D0F67" w14:textId="1BA98728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 struct </w:t>
                  </w:r>
                  <w:r w:rsidR="00156BE2">
                    <w:rPr>
                      <w:b w:val="0"/>
                      <w:bCs/>
                    </w:rPr>
                    <w:t xml:space="preserve">that </w:t>
                  </w:r>
                  <w:r>
                    <w:rPr>
                      <w:b w:val="0"/>
                      <w:bCs/>
                    </w:rPr>
                    <w:t>holds</w:t>
                  </w:r>
                  <w:r w:rsidR="00156BE2">
                    <w:rPr>
                      <w:b w:val="0"/>
                      <w:bCs/>
                    </w:rPr>
                    <w:t xml:space="preserve"> all ADC configurations.</w:t>
                  </w:r>
                </w:p>
              </w:tc>
            </w:tr>
          </w:tbl>
          <w:p w14:paraId="3771841F" w14:textId="77777777" w:rsidR="00325570" w:rsidRDefault="00325570" w:rsidP="00325570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325570" w:rsidRPr="00311F56" w14:paraId="34C022EB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8E67AE5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5D0570AA" w14:textId="40F44D7E" w:rsidR="00325570" w:rsidRPr="00311F56" w:rsidRDefault="00156BE2" w:rsidP="0032557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156BE2">
                    <w:t>ADC_ChannelType</w:t>
                  </w:r>
                  <w:proofErr w:type="spellEnd"/>
                </w:p>
              </w:tc>
            </w:tr>
            <w:tr w:rsidR="00325570" w:rsidRPr="00311F56" w14:paraId="6672CA5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A086032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3E5F3B4D" w14:textId="6C55BBB8" w:rsidR="00325570" w:rsidRPr="00311F56" w:rsidRDefault="00156BE2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325570" w:rsidRPr="00311F56" w14:paraId="17DE72C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CC975D9" w14:textId="77777777" w:rsidR="00325570" w:rsidRPr="00311F56" w:rsidRDefault="00325570" w:rsidP="0032557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37BAE48B" w14:textId="788D37B8" w:rsidR="00325570" w:rsidRPr="00311F56" w:rsidRDefault="00325570" w:rsidP="003255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</w:t>
                  </w:r>
                  <w:r w:rsidR="00156BE2">
                    <w:rPr>
                      <w:b w:val="0"/>
                      <w:bCs/>
                    </w:rPr>
                    <w:t>n</w:t>
                  </w:r>
                  <w:r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="00156BE2"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</w:t>
                  </w:r>
                  <w:r w:rsidR="00156BE2">
                    <w:rPr>
                      <w:b w:val="0"/>
                      <w:bCs/>
                    </w:rPr>
                    <w:t>represents the ADC channels like ADC_0, ADC_1, etc..</w:t>
                  </w:r>
                </w:p>
              </w:tc>
            </w:tr>
          </w:tbl>
          <w:p w14:paraId="013771AF" w14:textId="77777777" w:rsidR="00156BE2" w:rsidRDefault="00156BE2" w:rsidP="00156BE2">
            <w:pPr>
              <w:pStyle w:val="Heading3"/>
            </w:pPr>
          </w:p>
          <w:p w14:paraId="53BB70FC" w14:textId="08CB4966" w:rsidR="00156BE2" w:rsidRPr="0006435A" w:rsidRDefault="00156BE2" w:rsidP="00156BE2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1.2.4 CAN</w:t>
            </w:r>
          </w:p>
          <w:p w14:paraId="58EA4870" w14:textId="12096F7E" w:rsidR="00156BE2" w:rsidRPr="0006435A" w:rsidRDefault="00156BE2" w:rsidP="00156BE2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1.2.4.1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156BE2" w14:paraId="32226927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EE9E92C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5EA319D2" w14:textId="24D58413" w:rsidR="00156BE2" w:rsidRPr="00311F56" w:rsidRDefault="00156BE2" w:rsidP="00156BE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CAN</w:t>
                  </w:r>
                  <w:r w:rsidRPr="00820857">
                    <w:t>_</w:t>
                  </w:r>
                  <w:r>
                    <w:t>Init</w:t>
                  </w:r>
                  <w:proofErr w:type="spellEnd"/>
                </w:p>
              </w:tc>
            </w:tr>
            <w:tr w:rsidR="00156BE2" w14:paraId="16AA7CB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D28CB2A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51070DD5" w14:textId="6BB51C8D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CAN</w:t>
                  </w:r>
                  <w:r w:rsidRPr="00B708DF">
                    <w:rPr>
                      <w:b w:val="0"/>
                      <w:bCs/>
                    </w:rPr>
                    <w:t>_Init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>
                    <w:rPr>
                      <w:b w:val="0"/>
                      <w:bCs/>
                    </w:rPr>
                    <w:t>CAN</w:t>
                  </w:r>
                  <w:r w:rsidRPr="00311F56">
                    <w:rPr>
                      <w:b w:val="0"/>
                      <w:bCs/>
                    </w:rPr>
                    <w:t>_ConfigType</w:t>
                  </w:r>
                  <w:proofErr w:type="spellEnd"/>
                  <w:r w:rsidRPr="00311F56">
                    <w:rPr>
                      <w:b w:val="0"/>
                      <w:bCs/>
                    </w:rPr>
                    <w:t xml:space="preserve"> *</w:t>
                  </w:r>
                  <w:proofErr w:type="spellStart"/>
                  <w:r>
                    <w:rPr>
                      <w:b w:val="0"/>
                      <w:bCs/>
                    </w:rPr>
                    <w:t>CAN</w:t>
                  </w:r>
                  <w:r w:rsidRPr="00311F56">
                    <w:rPr>
                      <w:b w:val="0"/>
                      <w:bCs/>
                    </w:rPr>
                    <w:t>ConfigPtr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156BE2" w14:paraId="604F2EA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57F7E9B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2728B908" w14:textId="3A49090E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Initializes CAN module with the desired configurations</w:t>
                  </w:r>
                </w:p>
              </w:tc>
            </w:tr>
            <w:tr w:rsidR="00156BE2" w14:paraId="7E7FD89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8BD0F09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67F6B4B8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156BE2" w14:paraId="3B8B3C8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9A64D8B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4BF971B0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156BE2" w14:paraId="355F29B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79D43AE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173A5F1A" w14:textId="0D387F9E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CAN</w:t>
                  </w:r>
                  <w:r w:rsidRPr="00311F56">
                    <w:rPr>
                      <w:b w:val="0"/>
                      <w:bCs/>
                    </w:rPr>
                    <w:t>ConfigPtr</w:t>
                  </w:r>
                  <w:proofErr w:type="spellEnd"/>
                </w:p>
              </w:tc>
            </w:tr>
            <w:tr w:rsidR="00156BE2" w14:paraId="2136CC8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ECFE69D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28CED10E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156BE2" w14:paraId="31529EB7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E50DA44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lastRenderedPageBreak/>
                    <w:t>Return value</w:t>
                  </w:r>
                </w:p>
              </w:tc>
              <w:tc>
                <w:tcPr>
                  <w:tcW w:w="7600" w:type="dxa"/>
                </w:tcPr>
                <w:p w14:paraId="0ED23547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499F959E" w14:textId="77777777" w:rsidR="00156BE2" w:rsidRDefault="00156BE2" w:rsidP="00156BE2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156BE2" w:rsidRPr="00311F56" w14:paraId="7D2EBBC3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A3B9EA6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2C420E63" w14:textId="6C85F69E" w:rsidR="00156BE2" w:rsidRPr="00311F56" w:rsidRDefault="00C229C3" w:rsidP="00156BE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CAN</w:t>
                  </w:r>
                  <w:r w:rsidR="00156BE2">
                    <w:t>_</w:t>
                  </w:r>
                  <w:r>
                    <w:t>Transmit</w:t>
                  </w:r>
                  <w:proofErr w:type="spellEnd"/>
                </w:p>
              </w:tc>
            </w:tr>
            <w:tr w:rsidR="00156BE2" w:rsidRPr="00311F56" w14:paraId="49780D7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4E612D7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096D8445" w14:textId="7CD58E5E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820857"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="00C229C3">
                    <w:rPr>
                      <w:b w:val="0"/>
                      <w:bCs/>
                    </w:rPr>
                    <w:t>CAN</w:t>
                  </w:r>
                  <w:r w:rsidRPr="00820857">
                    <w:rPr>
                      <w:b w:val="0"/>
                      <w:bCs/>
                    </w:rPr>
                    <w:t>_</w:t>
                  </w:r>
                  <w:r w:rsidR="00C229C3">
                    <w:rPr>
                      <w:b w:val="0"/>
                      <w:bCs/>
                    </w:rPr>
                    <w:t>Transmit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r w:rsidR="00C229C3">
                    <w:rPr>
                      <w:b w:val="0"/>
                      <w:bCs/>
                    </w:rPr>
                    <w:t>uint32_t</w:t>
                  </w:r>
                  <w:r w:rsidRPr="00820857">
                    <w:rPr>
                      <w:b w:val="0"/>
                      <w:bCs/>
                    </w:rPr>
                    <w:t xml:space="preserve"> </w:t>
                  </w:r>
                  <w:r w:rsidR="00C229C3">
                    <w:rPr>
                      <w:b w:val="0"/>
                      <w:bCs/>
                    </w:rPr>
                    <w:t>data</w:t>
                  </w:r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156BE2" w:rsidRPr="00311F56" w14:paraId="654524A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DA8F26F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75695740" w14:textId="7C7DECC6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Sends data through CAN bus</w:t>
                  </w:r>
                </w:p>
              </w:tc>
            </w:tr>
            <w:tr w:rsidR="00156BE2" w:rsidRPr="00311F56" w14:paraId="74FA9C7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89C75AF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155B91F2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156BE2" w:rsidRPr="00311F56" w14:paraId="40535C0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D50AFB5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2B719AFB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156BE2" w:rsidRPr="00311F56" w14:paraId="5F3AC5A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8FF9339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5FBFE180" w14:textId="63662D68" w:rsidR="00156BE2" w:rsidRPr="00311F56" w:rsidRDefault="00C229C3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data</w:t>
                  </w:r>
                </w:p>
              </w:tc>
            </w:tr>
            <w:tr w:rsidR="00156BE2" w:rsidRPr="00311F56" w14:paraId="64654F2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CBCEBC2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26AD60BF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156BE2" w:rsidRPr="00311F56" w14:paraId="02B94E91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D9BA913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77B20010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1A07C1C2" w14:textId="77777777" w:rsidR="00156BE2" w:rsidRPr="00667845" w:rsidRDefault="00156BE2" w:rsidP="00156BE2"/>
          <w:p w14:paraId="36A0E1FB" w14:textId="1695B619" w:rsidR="00156BE2" w:rsidRPr="0006435A" w:rsidRDefault="00156BE2" w:rsidP="00156BE2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1.2.4.2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156BE2" w:rsidRPr="00311F56" w14:paraId="2B4D342A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50A34FF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39FFA2D" w14:textId="086A4980" w:rsidR="00156BE2" w:rsidRPr="00311F56" w:rsidRDefault="00C229C3" w:rsidP="00156BE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C229C3">
                    <w:t>CAN_ConfigType</w:t>
                  </w:r>
                  <w:proofErr w:type="spellEnd"/>
                </w:p>
              </w:tc>
            </w:tr>
            <w:tr w:rsidR="00156BE2" w:rsidRPr="00311F56" w14:paraId="2547EC5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BD7025A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12822165" w14:textId="77777777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156BE2" w:rsidRPr="00311F56" w14:paraId="1228379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342BED7" w14:textId="77777777" w:rsidR="00156BE2" w:rsidRPr="00311F56" w:rsidRDefault="00156BE2" w:rsidP="00156BE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2A013E6" w14:textId="40376235" w:rsidR="00156BE2" w:rsidRPr="00311F56" w:rsidRDefault="00156BE2" w:rsidP="00156BE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 struct that holds all </w:t>
                  </w:r>
                  <w:r w:rsidR="00C229C3">
                    <w:rPr>
                      <w:b w:val="0"/>
                      <w:bCs/>
                    </w:rPr>
                    <w:t>CAN</w:t>
                  </w:r>
                  <w:r>
                    <w:rPr>
                      <w:b w:val="0"/>
                      <w:bCs/>
                    </w:rPr>
                    <w:t xml:space="preserve"> configurations.</w:t>
                  </w:r>
                </w:p>
              </w:tc>
            </w:tr>
          </w:tbl>
          <w:p w14:paraId="77B589AB" w14:textId="77777777" w:rsidR="00C229C3" w:rsidRDefault="00C229C3" w:rsidP="00C229C3">
            <w:pPr>
              <w:pStyle w:val="Heading3"/>
            </w:pPr>
          </w:p>
          <w:p w14:paraId="34142FEB" w14:textId="559A689B" w:rsidR="00C229C3" w:rsidRPr="0006435A" w:rsidRDefault="00C229C3" w:rsidP="00C229C3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 xml:space="preserve">1.2.5 </w:t>
            </w:r>
            <w:proofErr w:type="spellStart"/>
            <w:r w:rsidRPr="0006435A">
              <w:rPr>
                <w:rFonts w:cstheme="majorHAnsi"/>
                <w:sz w:val="28"/>
                <w:szCs w:val="28"/>
              </w:rPr>
              <w:t>SysTick</w:t>
            </w:r>
            <w:proofErr w:type="spellEnd"/>
          </w:p>
          <w:p w14:paraId="057F2C4E" w14:textId="22AA4721" w:rsidR="00C229C3" w:rsidRPr="0006435A" w:rsidRDefault="00C229C3" w:rsidP="00C229C3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1.2.5.1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C229C3" w14:paraId="0AA6F6A2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AD36F52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1C628577" w14:textId="3B97DC78" w:rsidR="00C229C3" w:rsidRPr="00311F56" w:rsidRDefault="00C229C3" w:rsidP="00C229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C229C3">
                    <w:t>SysTick_Init</w:t>
                  </w:r>
                  <w:proofErr w:type="spellEnd"/>
                </w:p>
              </w:tc>
            </w:tr>
            <w:tr w:rsidR="00C229C3" w14:paraId="4AC4D267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2505482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1EC6C6C9" w14:textId="6F4FB50A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C229C3"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Pr="00C229C3">
                    <w:rPr>
                      <w:b w:val="0"/>
                      <w:bCs/>
                    </w:rPr>
                    <w:t>SysTick_Init</w:t>
                  </w:r>
                  <w:proofErr w:type="spellEnd"/>
                  <w:r w:rsidRPr="00C229C3">
                    <w:rPr>
                      <w:b w:val="0"/>
                      <w:bCs/>
                    </w:rPr>
                    <w:t>(</w:t>
                  </w:r>
                  <w:proofErr w:type="spellStart"/>
                  <w:r w:rsidRPr="00C229C3">
                    <w:rPr>
                      <w:b w:val="0"/>
                      <w:bCs/>
                    </w:rPr>
                    <w:t>SysTick_ConfigType</w:t>
                  </w:r>
                  <w:proofErr w:type="spellEnd"/>
                  <w:r w:rsidRPr="00C229C3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C229C3">
                    <w:rPr>
                      <w:b w:val="0"/>
                      <w:bCs/>
                    </w:rPr>
                    <w:t>SysTickConfigPtr</w:t>
                  </w:r>
                  <w:proofErr w:type="spellEnd"/>
                  <w:r w:rsidRPr="00C229C3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C229C3" w14:paraId="3354168B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BC89AE5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59EB4F75" w14:textId="26AE82D3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Initializes </w:t>
                  </w:r>
                  <w:proofErr w:type="spellStart"/>
                  <w:r>
                    <w:rPr>
                      <w:b w:val="0"/>
                      <w:bCs/>
                    </w:rPr>
                    <w:t>SysTick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timer with the desired configurations</w:t>
                  </w:r>
                </w:p>
              </w:tc>
            </w:tr>
            <w:tr w:rsidR="00C229C3" w14:paraId="73CB698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BF1A092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3FA9E538" w14:textId="77777777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C229C3" w14:paraId="6867802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D9D9972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0214860E" w14:textId="77777777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C229C3" w14:paraId="777117E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5AD4E49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44A134BD" w14:textId="711C7D4B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C229C3">
                    <w:rPr>
                      <w:b w:val="0"/>
                      <w:bCs/>
                    </w:rPr>
                    <w:t>SysTickConfigPtr</w:t>
                  </w:r>
                  <w:proofErr w:type="spellEnd"/>
                </w:p>
              </w:tc>
            </w:tr>
            <w:tr w:rsidR="00C229C3" w14:paraId="604C720B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8AF635E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0B83F4A1" w14:textId="77777777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C229C3" w14:paraId="656CCB8E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FBFFA9E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32FE6B72" w14:textId="77777777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69BA8BB4" w14:textId="77777777" w:rsidR="00C229C3" w:rsidRPr="00667845" w:rsidRDefault="00C229C3" w:rsidP="00C229C3"/>
          <w:p w14:paraId="348E63B0" w14:textId="78D9F79A" w:rsidR="00C229C3" w:rsidRPr="0006435A" w:rsidRDefault="00C229C3" w:rsidP="00C229C3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1.2.5.2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C229C3" w:rsidRPr="00311F56" w14:paraId="1848EE00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59334F9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B640CBA" w14:textId="44FF3097" w:rsidR="00C229C3" w:rsidRPr="00311F56" w:rsidRDefault="00C229C3" w:rsidP="00C229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C229C3">
                    <w:t>SysTick_ConfigType</w:t>
                  </w:r>
                  <w:proofErr w:type="spellEnd"/>
                </w:p>
              </w:tc>
            </w:tr>
            <w:tr w:rsidR="00C229C3" w:rsidRPr="00311F56" w14:paraId="3312E3F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0DF32D8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4DAE4ED3" w14:textId="77777777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C229C3" w:rsidRPr="00311F56" w14:paraId="53459E4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6C18453" w14:textId="77777777" w:rsidR="00C229C3" w:rsidRPr="00311F56" w:rsidRDefault="00C229C3" w:rsidP="00C229C3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78FE6A6C" w14:textId="16EF6371" w:rsidR="00C229C3" w:rsidRPr="00311F56" w:rsidRDefault="00C229C3" w:rsidP="00C229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 struct that holds all </w:t>
                  </w:r>
                  <w:proofErr w:type="spellStart"/>
                  <w:r>
                    <w:rPr>
                      <w:b w:val="0"/>
                      <w:bCs/>
                    </w:rPr>
                    <w:t>SysTick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configurations.</w:t>
                  </w:r>
                </w:p>
              </w:tc>
            </w:tr>
          </w:tbl>
          <w:p w14:paraId="0D24854D" w14:textId="77777777" w:rsidR="00665498" w:rsidRDefault="00665498" w:rsidP="00665498">
            <w:pPr>
              <w:pStyle w:val="Heading3"/>
            </w:pPr>
          </w:p>
          <w:p w14:paraId="52286AD5" w14:textId="04496B2D" w:rsidR="00665498" w:rsidRPr="0006435A" w:rsidRDefault="00665498" w:rsidP="00665498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1.2.6 Door Sensor</w:t>
            </w:r>
          </w:p>
          <w:p w14:paraId="73974FD5" w14:textId="33EE22AE" w:rsidR="00665498" w:rsidRPr="0006435A" w:rsidRDefault="00665498" w:rsidP="00665498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1.2.6.1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5498" w14:paraId="163846E3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EDE9225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B996159" w14:textId="572F6840" w:rsidR="00665498" w:rsidRPr="00311F56" w:rsidRDefault="00665498" w:rsidP="006654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DoorSensor</w:t>
                  </w:r>
                  <w:r w:rsidRPr="00820857">
                    <w:t>_</w:t>
                  </w:r>
                  <w:r>
                    <w:t>Init</w:t>
                  </w:r>
                  <w:proofErr w:type="spellEnd"/>
                </w:p>
              </w:tc>
            </w:tr>
            <w:tr w:rsidR="00665498" w14:paraId="5081A5D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80424BF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2202624B" w14:textId="3E8FD64D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665498">
                    <w:rPr>
                      <w:b w:val="0"/>
                      <w:bCs/>
                    </w:rPr>
                    <w:t>DoorSensor_Init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>
                    <w:rPr>
                      <w:b w:val="0"/>
                      <w:bCs/>
                    </w:rPr>
                    <w:t>DS</w:t>
                  </w:r>
                  <w:r w:rsidRPr="00311F56">
                    <w:rPr>
                      <w:b w:val="0"/>
                      <w:bCs/>
                    </w:rPr>
                    <w:t>_ConfigType</w:t>
                  </w:r>
                  <w:proofErr w:type="spellEnd"/>
                  <w:r w:rsidRPr="00311F56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DS</w:t>
                  </w:r>
                  <w:r w:rsidRPr="00311F56">
                    <w:rPr>
                      <w:b w:val="0"/>
                      <w:bCs/>
                    </w:rPr>
                    <w:t>Config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665498" w14:paraId="4979E29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8C43E11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3B8DC98C" w14:textId="1B38E63E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Initializes Door Sensor module with the desired configurations</w:t>
                  </w:r>
                </w:p>
              </w:tc>
            </w:tr>
            <w:tr w:rsidR="00665498" w14:paraId="52A49C3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3F78A4F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2A81DA68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665498" w14:paraId="4E3F0D1B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00A2BC0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lastRenderedPageBreak/>
                    <w:t>Reentrancy</w:t>
                  </w:r>
                </w:p>
              </w:tc>
              <w:tc>
                <w:tcPr>
                  <w:tcW w:w="7600" w:type="dxa"/>
                </w:tcPr>
                <w:p w14:paraId="713D0D95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665498" w14:paraId="0EFCF5A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3E6A7F0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22C587F1" w14:textId="5EE35856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DS</w:t>
                  </w:r>
                  <w:r w:rsidRPr="00311F56">
                    <w:rPr>
                      <w:b w:val="0"/>
                      <w:bCs/>
                    </w:rPr>
                    <w:t>Config</w:t>
                  </w:r>
                  <w:proofErr w:type="spellEnd"/>
                </w:p>
              </w:tc>
            </w:tr>
            <w:tr w:rsidR="00665498" w14:paraId="42BB251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968DDFD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6718EFFA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665498" w14:paraId="66A5E9C0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08A799D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7B682D7C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060566C3" w14:textId="77777777" w:rsidR="00665498" w:rsidRDefault="00665498" w:rsidP="00665498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5498" w:rsidRPr="00311F56" w14:paraId="0E416704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843EB8F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0B08094" w14:textId="20281141" w:rsidR="00665498" w:rsidRPr="00311F56" w:rsidRDefault="00665498" w:rsidP="006654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DoorSensor_GetState</w:t>
                  </w:r>
                  <w:proofErr w:type="spellEnd"/>
                </w:p>
              </w:tc>
            </w:tr>
            <w:tr w:rsidR="00665498" w:rsidRPr="00311F56" w14:paraId="3F33ED9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E19AF3C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3A6491A3" w14:textId="32286691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DS_StateType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DoorSensor</w:t>
                  </w:r>
                  <w:proofErr w:type="spellEnd"/>
                  <w:r w:rsidRPr="00820857">
                    <w:rPr>
                      <w:b w:val="0"/>
                      <w:bCs/>
                    </w:rPr>
                    <w:t>_</w:t>
                  </w:r>
                  <w:r>
                    <w:t xml:space="preserve"> </w:t>
                  </w:r>
                  <w:proofErr w:type="spellStart"/>
                  <w:r w:rsidRPr="00665498">
                    <w:rPr>
                      <w:b w:val="0"/>
                      <w:bCs/>
                    </w:rPr>
                    <w:t>GetState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r>
                    <w:rPr>
                      <w:b w:val="0"/>
                      <w:bCs/>
                    </w:rPr>
                    <w:t>void</w:t>
                  </w:r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665498" w:rsidRPr="00311F56" w14:paraId="5CC2FE6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62F59E1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2197EF45" w14:textId="002EDCBC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Gets the current state of Door Sensor</w:t>
                  </w:r>
                </w:p>
              </w:tc>
            </w:tr>
            <w:tr w:rsidR="00665498" w:rsidRPr="00311F56" w14:paraId="287EB05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FA7D665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24D8B403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665498" w:rsidRPr="00311F56" w14:paraId="7CA81EA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F3F6D2B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5F4BDE9D" w14:textId="52F39E18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665498" w:rsidRPr="00311F56" w14:paraId="4AF68E1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8ABC80D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5126722A" w14:textId="5E68EDBA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  <w:tr w:rsidR="00665498" w:rsidRPr="00311F56" w14:paraId="5F847C7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FB7256F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6023FBEC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665498" w:rsidRPr="00311F56" w14:paraId="561A8FC1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8A7414F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4381655E" w14:textId="33E9586B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665498">
                    <w:rPr>
                      <w:b w:val="0"/>
                      <w:bCs/>
                    </w:rPr>
                    <w:t>DS_StateType</w:t>
                  </w:r>
                  <w:proofErr w:type="spellEnd"/>
                </w:p>
              </w:tc>
            </w:tr>
          </w:tbl>
          <w:p w14:paraId="5409B953" w14:textId="77777777" w:rsidR="00665498" w:rsidRPr="00667845" w:rsidRDefault="00665498" w:rsidP="00665498"/>
          <w:p w14:paraId="141799AB" w14:textId="2ECD596D" w:rsidR="00665498" w:rsidRPr="0006435A" w:rsidRDefault="00665498" w:rsidP="00665498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1.2.6.2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5498" w:rsidRPr="00311F56" w14:paraId="3F52AEBF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86EF9E7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4760962" w14:textId="44C67D8D" w:rsidR="00665498" w:rsidRPr="00311F56" w:rsidRDefault="00665498" w:rsidP="006654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665498">
                    <w:t>DSConfig</w:t>
                  </w:r>
                  <w:proofErr w:type="spellEnd"/>
                </w:p>
              </w:tc>
            </w:tr>
            <w:tr w:rsidR="00665498" w:rsidRPr="00311F56" w14:paraId="441E060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206AD6D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353818D9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665498" w:rsidRPr="00311F56" w14:paraId="10107FF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EDA72DE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2D758232" w14:textId="5AA4F379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 struct that holds all Door Sensor configurations.</w:t>
                  </w:r>
                </w:p>
              </w:tc>
            </w:tr>
          </w:tbl>
          <w:p w14:paraId="64094133" w14:textId="77777777" w:rsidR="00665498" w:rsidRDefault="00665498" w:rsidP="00665498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5498" w:rsidRPr="00311F56" w14:paraId="03CF2897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2173D02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608C5CC0" w14:textId="4E56A040" w:rsidR="00665498" w:rsidRPr="00311F56" w:rsidRDefault="00665498" w:rsidP="006654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665498">
                    <w:t>DS_StateType</w:t>
                  </w:r>
                  <w:proofErr w:type="spellEnd"/>
                </w:p>
              </w:tc>
            </w:tr>
            <w:tr w:rsidR="00665498" w:rsidRPr="00311F56" w14:paraId="4818AC0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D54DF7B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7C0E351E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665498" w:rsidRPr="00311F56" w14:paraId="1C8DBFC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58C19D9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1AC89877" w14:textId="40EAF206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represents the Door Sensor state either Open (1) or Closed (0).</w:t>
                  </w:r>
                </w:p>
              </w:tc>
            </w:tr>
          </w:tbl>
          <w:p w14:paraId="1DF8A097" w14:textId="77777777" w:rsidR="00665498" w:rsidRDefault="00665498" w:rsidP="00665498">
            <w:pPr>
              <w:pStyle w:val="Heading3"/>
            </w:pPr>
          </w:p>
          <w:p w14:paraId="0F188731" w14:textId="7972F80B" w:rsidR="00665498" w:rsidRPr="0006435A" w:rsidRDefault="00665498" w:rsidP="00665498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1.2.7 Light Switch</w:t>
            </w:r>
          </w:p>
          <w:p w14:paraId="3B0728B6" w14:textId="0607425F" w:rsidR="00665498" w:rsidRPr="0006435A" w:rsidRDefault="00665498" w:rsidP="00665498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1.2.7.1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5498" w14:paraId="629234DE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CB193A7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637A36B9" w14:textId="7CF4BFC1" w:rsidR="00665498" w:rsidRPr="00311F56" w:rsidRDefault="00030160" w:rsidP="006654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LightSwitch</w:t>
                  </w:r>
                  <w:r w:rsidR="00665498" w:rsidRPr="00820857">
                    <w:t>_</w:t>
                  </w:r>
                  <w:r w:rsidR="00665498">
                    <w:t>Init</w:t>
                  </w:r>
                  <w:proofErr w:type="spellEnd"/>
                </w:p>
              </w:tc>
            </w:tr>
            <w:tr w:rsidR="00665498" w14:paraId="1E718B2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E030470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74CE03B7" w14:textId="19B49F41" w:rsidR="00665498" w:rsidRPr="00311F56" w:rsidRDefault="00030160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</w:t>
                  </w:r>
                  <w:r w:rsidR="00665498">
                    <w:rPr>
                      <w:b w:val="0"/>
                      <w:bCs/>
                    </w:rPr>
                    <w:t>oid</w:t>
                  </w:r>
                  <w:r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LightSwitch</w:t>
                  </w:r>
                  <w:r w:rsidR="00665498" w:rsidRPr="00665498">
                    <w:rPr>
                      <w:b w:val="0"/>
                      <w:bCs/>
                    </w:rPr>
                    <w:t>_Init</w:t>
                  </w:r>
                  <w:proofErr w:type="spellEnd"/>
                  <w:r w:rsidR="00665498"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>
                    <w:rPr>
                      <w:b w:val="0"/>
                      <w:bCs/>
                    </w:rPr>
                    <w:t>LS</w:t>
                  </w:r>
                  <w:r w:rsidR="00665498" w:rsidRPr="00311F56">
                    <w:rPr>
                      <w:b w:val="0"/>
                      <w:bCs/>
                    </w:rPr>
                    <w:t>_ConfigType</w:t>
                  </w:r>
                  <w:proofErr w:type="spellEnd"/>
                  <w:r w:rsidR="00665498" w:rsidRPr="00311F56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L</w:t>
                  </w:r>
                  <w:r w:rsidR="00665498">
                    <w:rPr>
                      <w:b w:val="0"/>
                      <w:bCs/>
                    </w:rPr>
                    <w:t>S</w:t>
                  </w:r>
                  <w:r w:rsidR="00665498" w:rsidRPr="00311F56">
                    <w:rPr>
                      <w:b w:val="0"/>
                      <w:bCs/>
                    </w:rPr>
                    <w:t>Config</w:t>
                  </w:r>
                  <w:proofErr w:type="spellEnd"/>
                  <w:r w:rsidR="00665498"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665498" w14:paraId="1298443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4F51564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9426137" w14:textId="23EDC0C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Initializes </w:t>
                  </w:r>
                  <w:r w:rsidR="00030160">
                    <w:rPr>
                      <w:b w:val="0"/>
                      <w:bCs/>
                    </w:rPr>
                    <w:t>Light Switch</w:t>
                  </w:r>
                  <w:r>
                    <w:rPr>
                      <w:b w:val="0"/>
                      <w:bCs/>
                    </w:rPr>
                    <w:t xml:space="preserve"> module with the desired configurations</w:t>
                  </w:r>
                </w:p>
              </w:tc>
            </w:tr>
            <w:tr w:rsidR="00665498" w14:paraId="1A5366C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67CAAAB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27AC5C08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665498" w14:paraId="72059EA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C9A281A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11011815" w14:textId="73095A25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665498" w14:paraId="1BDEBDB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CA4D312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3A42485C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DS</w:t>
                  </w:r>
                  <w:r w:rsidRPr="00311F56">
                    <w:rPr>
                      <w:b w:val="0"/>
                      <w:bCs/>
                    </w:rPr>
                    <w:t>Config</w:t>
                  </w:r>
                  <w:proofErr w:type="spellEnd"/>
                </w:p>
              </w:tc>
            </w:tr>
            <w:tr w:rsidR="00665498" w14:paraId="4797D73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B20526B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3206BD45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665498" w14:paraId="61DE75D4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727EF9C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422007F7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2E5B43D2" w14:textId="77777777" w:rsidR="00665498" w:rsidRDefault="00665498" w:rsidP="00665498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5498" w:rsidRPr="00311F56" w14:paraId="236F5448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E45A827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5150CA57" w14:textId="62F23E5B" w:rsidR="00665498" w:rsidRPr="00311F56" w:rsidRDefault="00030160" w:rsidP="006654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LightSwitch</w:t>
                  </w:r>
                  <w:r w:rsidR="00665498">
                    <w:t>_GetState</w:t>
                  </w:r>
                  <w:proofErr w:type="spellEnd"/>
                </w:p>
              </w:tc>
            </w:tr>
            <w:tr w:rsidR="00665498" w:rsidRPr="00311F56" w14:paraId="1796AEF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1011E7C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22FB23BC" w14:textId="013A0946" w:rsidR="00665498" w:rsidRPr="00311F56" w:rsidRDefault="00030160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L</w:t>
                  </w:r>
                  <w:r w:rsidR="00665498">
                    <w:rPr>
                      <w:b w:val="0"/>
                      <w:bCs/>
                    </w:rPr>
                    <w:t>S_StateType</w:t>
                  </w:r>
                  <w:proofErr w:type="spellEnd"/>
                  <w:r w:rsidR="00665498"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LightSwitch</w:t>
                  </w:r>
                  <w:proofErr w:type="spellEnd"/>
                  <w:r w:rsidR="00665498" w:rsidRPr="00820857">
                    <w:rPr>
                      <w:b w:val="0"/>
                      <w:bCs/>
                    </w:rPr>
                    <w:t>_</w:t>
                  </w:r>
                  <w:r w:rsidR="00665498">
                    <w:t xml:space="preserve"> </w:t>
                  </w:r>
                  <w:proofErr w:type="spellStart"/>
                  <w:r w:rsidR="00665498" w:rsidRPr="00665498">
                    <w:rPr>
                      <w:b w:val="0"/>
                      <w:bCs/>
                    </w:rPr>
                    <w:t>GetState</w:t>
                  </w:r>
                  <w:proofErr w:type="spellEnd"/>
                  <w:r w:rsidR="00665498" w:rsidRPr="00820857">
                    <w:rPr>
                      <w:b w:val="0"/>
                      <w:bCs/>
                    </w:rPr>
                    <w:t>(</w:t>
                  </w:r>
                  <w:r w:rsidR="00665498">
                    <w:rPr>
                      <w:b w:val="0"/>
                      <w:bCs/>
                    </w:rPr>
                    <w:t>void</w:t>
                  </w:r>
                  <w:r w:rsidR="00665498"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665498" w:rsidRPr="00311F56" w14:paraId="479C8D2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AC37D56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08ABF32C" w14:textId="31B32CFD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Gets the current state of </w:t>
                  </w:r>
                  <w:r w:rsidR="00030160">
                    <w:rPr>
                      <w:b w:val="0"/>
                      <w:bCs/>
                    </w:rPr>
                    <w:t>Light Switch</w:t>
                  </w:r>
                </w:p>
              </w:tc>
            </w:tr>
            <w:tr w:rsidR="00665498" w:rsidRPr="00311F56" w14:paraId="2564C1A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BE0E3A8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5D8A8031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665498" w:rsidRPr="00311F56" w14:paraId="17E3DF3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566D694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lastRenderedPageBreak/>
                    <w:t>Reentrancy</w:t>
                  </w:r>
                </w:p>
              </w:tc>
              <w:tc>
                <w:tcPr>
                  <w:tcW w:w="7600" w:type="dxa"/>
                </w:tcPr>
                <w:p w14:paraId="75429F3D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665498" w:rsidRPr="00311F56" w14:paraId="5D17161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BF65AB5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5502878D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  <w:tr w:rsidR="00665498" w:rsidRPr="00311F56" w14:paraId="2557E54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9B789CF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712EA409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665498" w:rsidRPr="00311F56" w14:paraId="1E3514A5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804BAE0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2881FF8A" w14:textId="253A96FF" w:rsidR="00665498" w:rsidRPr="00311F56" w:rsidRDefault="00030160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L</w:t>
                  </w:r>
                  <w:r w:rsidR="00665498" w:rsidRPr="00665498">
                    <w:rPr>
                      <w:b w:val="0"/>
                      <w:bCs/>
                    </w:rPr>
                    <w:t>S_StateType</w:t>
                  </w:r>
                  <w:proofErr w:type="spellEnd"/>
                </w:p>
              </w:tc>
            </w:tr>
          </w:tbl>
          <w:p w14:paraId="7565CAAA" w14:textId="77777777" w:rsidR="00665498" w:rsidRPr="00667845" w:rsidRDefault="00665498" w:rsidP="00665498"/>
          <w:p w14:paraId="5D1CDBF5" w14:textId="477830E0" w:rsidR="00665498" w:rsidRPr="0006435A" w:rsidRDefault="00665498" w:rsidP="00665498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1.2.7.2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5498" w:rsidRPr="00311F56" w14:paraId="759E214B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72F3E1D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2A6EBEE5" w14:textId="7431ADDD" w:rsidR="00665498" w:rsidRPr="00311F56" w:rsidRDefault="00030160" w:rsidP="006654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</w:t>
                  </w:r>
                  <w:r w:rsidR="00665498" w:rsidRPr="00665498">
                    <w:t>SConfig</w:t>
                  </w:r>
                  <w:proofErr w:type="spellEnd"/>
                </w:p>
              </w:tc>
            </w:tr>
            <w:tr w:rsidR="00665498" w:rsidRPr="00311F56" w14:paraId="4D90A62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E702CBC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4071171E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665498" w:rsidRPr="00311F56" w14:paraId="123EB19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143E2BD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645E570E" w14:textId="612FA6F2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 struct that holds all </w:t>
                  </w:r>
                  <w:r w:rsidR="00030160">
                    <w:rPr>
                      <w:b w:val="0"/>
                      <w:bCs/>
                    </w:rPr>
                    <w:t>Light Switch</w:t>
                  </w:r>
                  <w:r>
                    <w:rPr>
                      <w:b w:val="0"/>
                      <w:bCs/>
                    </w:rPr>
                    <w:t xml:space="preserve"> configurations.</w:t>
                  </w:r>
                </w:p>
              </w:tc>
            </w:tr>
          </w:tbl>
          <w:p w14:paraId="0A2FD137" w14:textId="77777777" w:rsidR="00665498" w:rsidRDefault="00665498" w:rsidP="00665498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665498" w:rsidRPr="00311F56" w14:paraId="6FB0FBD3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779D8E9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488349BF" w14:textId="1E9C81E3" w:rsidR="00665498" w:rsidRPr="00311F56" w:rsidRDefault="00030160" w:rsidP="0066549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</w:t>
                  </w:r>
                  <w:r w:rsidR="00665498" w:rsidRPr="00665498">
                    <w:t>S_StateType</w:t>
                  </w:r>
                  <w:proofErr w:type="spellEnd"/>
                </w:p>
              </w:tc>
            </w:tr>
            <w:tr w:rsidR="00665498" w:rsidRPr="00311F56" w14:paraId="23893C1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3B9CCE1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39F5BE10" w14:textId="77777777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665498" w:rsidRPr="00311F56" w14:paraId="5CC2F5E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2D1F9E4" w14:textId="77777777" w:rsidR="00665498" w:rsidRPr="00311F56" w:rsidRDefault="00665498" w:rsidP="00665498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2C6C95FE" w14:textId="7A28DCF4" w:rsidR="00665498" w:rsidRPr="00311F56" w:rsidRDefault="00665498" w:rsidP="0066549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represents the </w:t>
                  </w:r>
                  <w:r w:rsidR="00030160">
                    <w:rPr>
                      <w:b w:val="0"/>
                      <w:bCs/>
                    </w:rPr>
                    <w:t>Light Switch</w:t>
                  </w:r>
                  <w:r>
                    <w:rPr>
                      <w:b w:val="0"/>
                      <w:bCs/>
                    </w:rPr>
                    <w:t xml:space="preserve"> state either </w:t>
                  </w:r>
                  <w:r w:rsidR="00030160">
                    <w:rPr>
                      <w:b w:val="0"/>
                      <w:bCs/>
                    </w:rPr>
                    <w:t>ON</w:t>
                  </w:r>
                  <w:r>
                    <w:rPr>
                      <w:b w:val="0"/>
                      <w:bCs/>
                    </w:rPr>
                    <w:t xml:space="preserve"> (1) or </w:t>
                  </w:r>
                  <w:r w:rsidR="00030160">
                    <w:rPr>
                      <w:b w:val="0"/>
                      <w:bCs/>
                    </w:rPr>
                    <w:t xml:space="preserve">OFF </w:t>
                  </w:r>
                  <w:r>
                    <w:rPr>
                      <w:b w:val="0"/>
                      <w:bCs/>
                    </w:rPr>
                    <w:t>(0).</w:t>
                  </w:r>
                </w:p>
              </w:tc>
            </w:tr>
          </w:tbl>
          <w:p w14:paraId="40223225" w14:textId="77777777" w:rsidR="00030160" w:rsidRDefault="00030160" w:rsidP="00030160">
            <w:pPr>
              <w:pStyle w:val="Heading3"/>
            </w:pPr>
          </w:p>
          <w:p w14:paraId="055737B4" w14:textId="4D2D468D" w:rsidR="00030160" w:rsidRPr="0006435A" w:rsidRDefault="00030160" w:rsidP="00030160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1.2.8 Speed Sensor</w:t>
            </w:r>
          </w:p>
          <w:p w14:paraId="7E009701" w14:textId="416D5647" w:rsidR="00030160" w:rsidRPr="0006435A" w:rsidRDefault="00030160" w:rsidP="00030160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1.2.8.1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030160" w14:paraId="2D405543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7ADFE6A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69062EDA" w14:textId="008706BA" w:rsidR="00030160" w:rsidRPr="00311F56" w:rsidRDefault="00030160" w:rsidP="000301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SpeedSensor</w:t>
                  </w:r>
                  <w:r w:rsidRPr="00820857">
                    <w:t>_</w:t>
                  </w:r>
                  <w:r>
                    <w:t>Init</w:t>
                  </w:r>
                  <w:proofErr w:type="spellEnd"/>
                </w:p>
              </w:tc>
            </w:tr>
            <w:tr w:rsidR="00030160" w14:paraId="7D4E11B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813ACAE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45D451AC" w14:textId="72EDFE3B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>
                    <w:rPr>
                      <w:b w:val="0"/>
                      <w:bCs/>
                    </w:rPr>
                    <w:t>Sp</w:t>
                  </w:r>
                  <w:r w:rsidR="00EC6855">
                    <w:rPr>
                      <w:b w:val="0"/>
                      <w:bCs/>
                    </w:rPr>
                    <w:t>e</w:t>
                  </w:r>
                  <w:r>
                    <w:rPr>
                      <w:b w:val="0"/>
                      <w:bCs/>
                    </w:rPr>
                    <w:t>edSensor</w:t>
                  </w:r>
                  <w:r w:rsidRPr="00665498">
                    <w:rPr>
                      <w:b w:val="0"/>
                      <w:bCs/>
                    </w:rPr>
                    <w:t>_Init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>
                    <w:rPr>
                      <w:b w:val="0"/>
                      <w:bCs/>
                    </w:rPr>
                    <w:t>SS</w:t>
                  </w:r>
                  <w:r w:rsidRPr="00311F56">
                    <w:rPr>
                      <w:b w:val="0"/>
                      <w:bCs/>
                    </w:rPr>
                    <w:t>_ConfigType</w:t>
                  </w:r>
                  <w:proofErr w:type="spellEnd"/>
                  <w:r w:rsidRPr="00311F56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SS</w:t>
                  </w:r>
                  <w:r w:rsidRPr="00311F56">
                    <w:rPr>
                      <w:b w:val="0"/>
                      <w:bCs/>
                    </w:rPr>
                    <w:t>Config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030160" w14:paraId="651EB20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70B9332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521AB1AA" w14:textId="7DEA446F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Initializes Speed Sensor module with the desired configurations</w:t>
                  </w:r>
                </w:p>
              </w:tc>
            </w:tr>
            <w:tr w:rsidR="00030160" w14:paraId="47CDE5D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5A1A11E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04AEFA88" w14:textId="7777777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030160" w14:paraId="4FACEB2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0F6FF96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5EB7E3D9" w14:textId="7777777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030160" w14:paraId="4ACDB227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7C6F40A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668D038A" w14:textId="65E6A3E1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SS</w:t>
                  </w:r>
                  <w:r w:rsidRPr="00311F56">
                    <w:rPr>
                      <w:b w:val="0"/>
                      <w:bCs/>
                    </w:rPr>
                    <w:t>Config</w:t>
                  </w:r>
                  <w:proofErr w:type="spellEnd"/>
                </w:p>
              </w:tc>
            </w:tr>
            <w:tr w:rsidR="00030160" w14:paraId="6FEF125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0386705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1ED51764" w14:textId="7777777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030160" w14:paraId="2331E5FA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1A0A572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4AF7E5A6" w14:textId="7777777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4C506509" w14:textId="77777777" w:rsidR="00030160" w:rsidRDefault="00030160" w:rsidP="00030160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030160" w:rsidRPr="00311F56" w14:paraId="17771E72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340F378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2DC91D55" w14:textId="2414A7C0" w:rsidR="00030160" w:rsidRPr="00311F56" w:rsidRDefault="00030160" w:rsidP="000301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SpeedSensor_GetState</w:t>
                  </w:r>
                  <w:proofErr w:type="spellEnd"/>
                </w:p>
              </w:tc>
            </w:tr>
            <w:tr w:rsidR="00030160" w:rsidRPr="00311F56" w14:paraId="68DF46B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FD7C9B7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24624434" w14:textId="3C9897F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uint16_t</w:t>
                  </w:r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SpeedSensor</w:t>
                  </w:r>
                  <w:proofErr w:type="spellEnd"/>
                  <w:r w:rsidRPr="00820857">
                    <w:rPr>
                      <w:b w:val="0"/>
                      <w:bCs/>
                    </w:rPr>
                    <w:t>_</w:t>
                  </w:r>
                  <w:r>
                    <w:t xml:space="preserve"> </w:t>
                  </w:r>
                  <w:proofErr w:type="spellStart"/>
                  <w:r w:rsidRPr="00665498">
                    <w:rPr>
                      <w:b w:val="0"/>
                      <w:bCs/>
                    </w:rPr>
                    <w:t>Get</w:t>
                  </w:r>
                  <w:r>
                    <w:rPr>
                      <w:b w:val="0"/>
                      <w:bCs/>
                    </w:rPr>
                    <w:t>Valu</w:t>
                  </w:r>
                  <w:r w:rsidRPr="00665498">
                    <w:rPr>
                      <w:b w:val="0"/>
                      <w:bCs/>
                    </w:rPr>
                    <w:t>e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r>
                    <w:rPr>
                      <w:b w:val="0"/>
                      <w:bCs/>
                    </w:rPr>
                    <w:t>void</w:t>
                  </w:r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030160" w:rsidRPr="00311F56" w14:paraId="2E71DE97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8A9EEA4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0A3500F1" w14:textId="414BC205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Gets the current value of Speed Sensor Module</w:t>
                  </w:r>
                </w:p>
              </w:tc>
            </w:tr>
            <w:tr w:rsidR="00030160" w:rsidRPr="00311F56" w14:paraId="1B6D7D7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17513CE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6385B494" w14:textId="7777777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030160" w:rsidRPr="00311F56" w14:paraId="6114FDE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2720C33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7C4AEA8C" w14:textId="2E130068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Non-</w:t>
                  </w: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030160" w:rsidRPr="00311F56" w14:paraId="764EF31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D5CBF35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6A205AF9" w14:textId="7777777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  <w:tr w:rsidR="00030160" w:rsidRPr="00311F56" w14:paraId="4F1BE677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DCFF9F7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3EB55F75" w14:textId="7777777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030160" w:rsidRPr="00311F56" w14:paraId="05E6295D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C6550B3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55D5CB54" w14:textId="48C282C6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uint16_t</w:t>
                  </w:r>
                </w:p>
              </w:tc>
            </w:tr>
          </w:tbl>
          <w:p w14:paraId="69CD9213" w14:textId="77777777" w:rsidR="00030160" w:rsidRPr="00667845" w:rsidRDefault="00030160" w:rsidP="00030160"/>
          <w:p w14:paraId="0E69D313" w14:textId="35CD4E5D" w:rsidR="00030160" w:rsidRPr="0006435A" w:rsidRDefault="00030160" w:rsidP="00030160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1.2.8.2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030160" w:rsidRPr="00311F56" w14:paraId="0921B7BD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CD33029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1CEB4779" w14:textId="619F26F0" w:rsidR="00030160" w:rsidRPr="00311F56" w:rsidRDefault="00030160" w:rsidP="0003016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S</w:t>
                  </w:r>
                  <w:r w:rsidRPr="00665498">
                    <w:t>SConfig</w:t>
                  </w:r>
                  <w:proofErr w:type="spellEnd"/>
                </w:p>
              </w:tc>
            </w:tr>
            <w:tr w:rsidR="00030160" w:rsidRPr="00311F56" w14:paraId="3A5E84D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D928BC6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2A091B06" w14:textId="77777777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030160" w:rsidRPr="00311F56" w14:paraId="3656531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71A9613" w14:textId="77777777" w:rsidR="00030160" w:rsidRPr="00311F56" w:rsidRDefault="00030160" w:rsidP="00030160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31FC47AC" w14:textId="735000EA" w:rsidR="00030160" w:rsidRPr="00311F56" w:rsidRDefault="00030160" w:rsidP="0003016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 struct that holds all Speed Sensor configurations.</w:t>
                  </w:r>
                </w:p>
              </w:tc>
            </w:tr>
          </w:tbl>
          <w:p w14:paraId="0B25DB8F" w14:textId="198158D9" w:rsidR="00EC6855" w:rsidRPr="0006435A" w:rsidRDefault="00EC6855" w:rsidP="00EC6855">
            <w:pPr>
              <w:pStyle w:val="Heading3"/>
              <w:rPr>
                <w:sz w:val="28"/>
                <w:szCs w:val="28"/>
              </w:rPr>
            </w:pPr>
            <w:r w:rsidRPr="0006435A">
              <w:rPr>
                <w:sz w:val="28"/>
                <w:szCs w:val="28"/>
              </w:rPr>
              <w:lastRenderedPageBreak/>
              <w:t>1.2.9 BCM</w:t>
            </w:r>
          </w:p>
          <w:p w14:paraId="4664A290" w14:textId="5F811FAB" w:rsidR="00EC6855" w:rsidRPr="0006435A" w:rsidRDefault="00EC6855" w:rsidP="00EC6855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1.2.9.1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EC6855" w14:paraId="03AAE039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DBD4F32" w14:textId="77777777" w:rsidR="00EC6855" w:rsidRPr="00311F56" w:rsidRDefault="00EC6855" w:rsidP="00EC685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29405B0" w14:textId="52B20FAE" w:rsidR="00EC6855" w:rsidRPr="00311F56" w:rsidRDefault="00EC6855" w:rsidP="00EC685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BCM_Manager</w:t>
                  </w:r>
                  <w:proofErr w:type="spellEnd"/>
                </w:p>
              </w:tc>
            </w:tr>
            <w:tr w:rsidR="00EC6855" w14:paraId="7115129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D688F6C" w14:textId="77777777" w:rsidR="00EC6855" w:rsidRPr="00311F56" w:rsidRDefault="00EC6855" w:rsidP="00EC685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3F531338" w14:textId="4279409A" w:rsidR="00EC6855" w:rsidRPr="00311F56" w:rsidRDefault="00EC6855" w:rsidP="00EC68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Pr="00EC6855">
                    <w:rPr>
                      <w:b w:val="0"/>
                      <w:bCs/>
                    </w:rPr>
                    <w:t>BCM_Manager</w:t>
                  </w:r>
                  <w:proofErr w:type="spellEnd"/>
                  <w:r w:rsidRPr="00EC6855">
                    <w:rPr>
                      <w:b w:val="0"/>
                      <w:bCs/>
                    </w:rPr>
                    <w:t xml:space="preserve"> </w:t>
                  </w:r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="0020021E">
                    <w:rPr>
                      <w:b w:val="0"/>
                      <w:bCs/>
                    </w:rPr>
                    <w:t>Sensor_IdType</w:t>
                  </w:r>
                  <w:proofErr w:type="spellEnd"/>
                  <w:r w:rsidRPr="00311F56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="0020021E">
                    <w:rPr>
                      <w:b w:val="0"/>
                      <w:bCs/>
                    </w:rPr>
                    <w:t>Sensor</w:t>
                  </w:r>
                  <w:r>
                    <w:rPr>
                      <w:b w:val="0"/>
                      <w:bCs/>
                    </w:rPr>
                    <w:t>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EC6855" w14:paraId="3878BAF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0776DD1" w14:textId="77777777" w:rsidR="00EC6855" w:rsidRPr="00311F56" w:rsidRDefault="00EC6855" w:rsidP="00EC685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10BCDD0B" w14:textId="0B38176B" w:rsidR="00EC6855" w:rsidRPr="00311F56" w:rsidRDefault="00EC6855" w:rsidP="00EC68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Manages the transmitted data through CAN Bus</w:t>
                  </w:r>
                </w:p>
              </w:tc>
            </w:tr>
            <w:tr w:rsidR="00EC6855" w14:paraId="7BAC624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AA9C358" w14:textId="77777777" w:rsidR="00EC6855" w:rsidRPr="00311F56" w:rsidRDefault="00EC6855" w:rsidP="00EC685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2DB7B520" w14:textId="77777777" w:rsidR="00EC6855" w:rsidRPr="00311F56" w:rsidRDefault="00EC6855" w:rsidP="00EC68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EC6855" w14:paraId="4001685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F42BC26" w14:textId="77777777" w:rsidR="00EC6855" w:rsidRPr="00311F56" w:rsidRDefault="00EC6855" w:rsidP="00EC685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5E38B194" w14:textId="7D0D05A0" w:rsidR="00EC6855" w:rsidRPr="00311F56" w:rsidRDefault="00EC6855" w:rsidP="00EC68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Non-</w:t>
                  </w: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EC6855" w14:paraId="03745FF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10B8DF9" w14:textId="77777777" w:rsidR="00EC6855" w:rsidRPr="00311F56" w:rsidRDefault="00EC6855" w:rsidP="00EC685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035232D2" w14:textId="32AE6C80" w:rsidR="00EC6855" w:rsidRPr="00311F56" w:rsidRDefault="0020021E" w:rsidP="00EC68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Sensor</w:t>
                  </w:r>
                  <w:r w:rsidR="00EC6855" w:rsidRPr="00EC6855">
                    <w:rPr>
                      <w:b w:val="0"/>
                      <w:bCs/>
                    </w:rPr>
                    <w:t>Id</w:t>
                  </w:r>
                  <w:proofErr w:type="spellEnd"/>
                </w:p>
              </w:tc>
            </w:tr>
            <w:tr w:rsidR="00EC6855" w14:paraId="6EFCC05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292004B" w14:textId="77777777" w:rsidR="00EC6855" w:rsidRPr="00311F56" w:rsidRDefault="00EC6855" w:rsidP="00EC685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5621EFE3" w14:textId="77777777" w:rsidR="00EC6855" w:rsidRPr="00311F56" w:rsidRDefault="00EC6855" w:rsidP="00EC68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EC6855" w14:paraId="550D3DE8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16B250A" w14:textId="77777777" w:rsidR="00EC6855" w:rsidRPr="00311F56" w:rsidRDefault="00EC6855" w:rsidP="00EC6855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3678D842" w14:textId="77777777" w:rsidR="00EC6855" w:rsidRPr="00311F56" w:rsidRDefault="00EC6855" w:rsidP="00EC685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7EF019E7" w14:textId="77777777" w:rsidR="0020021E" w:rsidRDefault="0020021E" w:rsidP="0020021E"/>
          <w:p w14:paraId="37D90E64" w14:textId="7626AA86" w:rsidR="0020021E" w:rsidRPr="0006435A" w:rsidRDefault="0020021E" w:rsidP="0020021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1.2.9.2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20021E" w:rsidRPr="00311F56" w14:paraId="56201A44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D09DCA9" w14:textId="77777777" w:rsidR="0020021E" w:rsidRPr="00311F56" w:rsidRDefault="0020021E" w:rsidP="0020021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1E62FA11" w14:textId="1A3433B3" w:rsidR="0020021E" w:rsidRPr="00311F56" w:rsidRDefault="0020021E" w:rsidP="0020021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20021E">
                    <w:t>Sensor_IdType</w:t>
                  </w:r>
                  <w:proofErr w:type="spellEnd"/>
                </w:p>
              </w:tc>
            </w:tr>
            <w:tr w:rsidR="0020021E" w:rsidRPr="00311F56" w14:paraId="6E85132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89C9678" w14:textId="77777777" w:rsidR="0020021E" w:rsidRPr="00311F56" w:rsidRDefault="0020021E" w:rsidP="0020021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1A45456C" w14:textId="221FE64D" w:rsidR="0020021E" w:rsidRPr="00311F56" w:rsidRDefault="0020021E" w:rsidP="002002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20021E" w:rsidRPr="00311F56" w14:paraId="2D67831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23DA87A" w14:textId="77777777" w:rsidR="0020021E" w:rsidRPr="00311F56" w:rsidRDefault="0020021E" w:rsidP="0020021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1274FF01" w14:textId="2AADD799" w:rsidR="0020021E" w:rsidRPr="00311F56" w:rsidRDefault="0020021E" w:rsidP="002002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holds the sensor Id.</w:t>
                  </w:r>
                </w:p>
              </w:tc>
            </w:tr>
          </w:tbl>
          <w:p w14:paraId="199CE153" w14:textId="77777777" w:rsidR="00EC6855" w:rsidRDefault="00EC6855" w:rsidP="00510AC5">
            <w:pPr>
              <w:pStyle w:val="Heading1"/>
              <w:rPr>
                <w:sz w:val="32"/>
              </w:rPr>
            </w:pPr>
          </w:p>
          <w:p w14:paraId="7FF52795" w14:textId="77777777" w:rsidR="00EC6855" w:rsidRDefault="00510AC5" w:rsidP="00EC6855">
            <w:pPr>
              <w:pStyle w:val="Heading1"/>
              <w:rPr>
                <w:sz w:val="32"/>
              </w:rPr>
            </w:pPr>
            <w:r w:rsidRPr="00300F0C">
              <w:rPr>
                <w:sz w:val="32"/>
              </w:rPr>
              <w:t>1.3 Folder Structure</w:t>
            </w:r>
          </w:p>
          <w:p w14:paraId="254E159F" w14:textId="77777777" w:rsidR="007F7F6C" w:rsidRPr="007F7F6C" w:rsidRDefault="007F7F6C" w:rsidP="007F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</w:pP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📦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ECU1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Application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main.c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HAL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Include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Door_Sensor.h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Light_Switch.h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Speed_Sensor.h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Door_Sensor.c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Light_Switch.c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Speed_Sensor.c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Library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Bit_Math.h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Platform_Types.h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Std_Types.h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MCAL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ADC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Config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ADC_Cfg.h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ADC_Lcfg.c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Include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ADC.h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ADC_types.h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ADC.c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CAN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Config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lastRenderedPageBreak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CAN_Cfg.h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CAN_Lcfg.c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Include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CAN.h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CAN.c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DIO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Include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DIO.h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DIO_Types.h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DIO.c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PORT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Config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Port_Cfg.h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Port_Lcfg.c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Include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Port.h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Port_Types.h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Port.c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SysTick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Config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SysTick_Cfg.h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SysTick_Lcfg.c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Include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SysTick.h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SysTick_Types.h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SysTick.c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Service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📂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Include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BCM.h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OS.h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┣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BCM.c</w:t>
            </w:r>
            <w:proofErr w:type="spellEnd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br/>
              <w:t xml:space="preserve"> </w:t>
            </w:r>
            <w:r w:rsidRPr="007F7F6C">
              <w:rPr>
                <w:rFonts w:ascii="MS Mincho" w:eastAsia="MS Mincho" w:hAnsi="MS Mincho" w:cs="MS Mincho" w:hint="eastAsia"/>
                <w:b w:val="0"/>
                <w:color w:val="04143A" w:themeColor="text2" w:themeShade="80"/>
                <w:sz w:val="20"/>
                <w:szCs w:val="20"/>
              </w:rPr>
              <w:t>┃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MS Mincho" w:eastAsia="MS Mincho" w:hAnsi="MS Mincho" w:cs="MS Mincho"/>
                <w:b w:val="0"/>
                <w:color w:val="04143A" w:themeColor="text2" w:themeShade="80"/>
                <w:sz w:val="20"/>
                <w:szCs w:val="20"/>
              </w:rPr>
              <w:t>┗</w:t>
            </w:r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 xml:space="preserve"> </w:t>
            </w:r>
            <w:r w:rsidRPr="007F7F6C">
              <w:rPr>
                <w:rFonts w:ascii="Segoe UI Emoji" w:eastAsia="Times New Roman" w:hAnsi="Segoe UI Emoji" w:cs="Segoe UI Emoji"/>
                <w:b w:val="0"/>
                <w:color w:val="04143A" w:themeColor="text2" w:themeShade="80"/>
                <w:sz w:val="20"/>
                <w:szCs w:val="20"/>
              </w:rPr>
              <w:t>📜</w:t>
            </w:r>
            <w:proofErr w:type="spellStart"/>
            <w:r w:rsidRPr="007F7F6C">
              <w:rPr>
                <w:rFonts w:ascii="Courier New" w:eastAsia="Times New Roman" w:hAnsi="Courier New" w:cs="Courier New"/>
                <w:b w:val="0"/>
                <w:color w:val="04143A" w:themeColor="text2" w:themeShade="80"/>
                <w:sz w:val="20"/>
                <w:szCs w:val="20"/>
              </w:rPr>
              <w:t>OS.c</w:t>
            </w:r>
            <w:proofErr w:type="spellEnd"/>
          </w:p>
          <w:p w14:paraId="424062EB" w14:textId="77777777" w:rsidR="00EC6855" w:rsidRDefault="00EC6855" w:rsidP="007F7F6C">
            <w:pPr>
              <w:pStyle w:val="Heading1"/>
              <w:spacing w:before="0"/>
              <w:rPr>
                <w:sz w:val="32"/>
              </w:rPr>
            </w:pPr>
          </w:p>
          <w:p w14:paraId="46B92227" w14:textId="77777777" w:rsidR="007F7F6C" w:rsidRDefault="007F7F6C" w:rsidP="007F7F6C">
            <w:pPr>
              <w:pStyle w:val="Heading1"/>
              <w:spacing w:before="0"/>
              <w:rPr>
                <w:sz w:val="32"/>
              </w:rPr>
            </w:pPr>
          </w:p>
          <w:p w14:paraId="4D711B1A" w14:textId="77777777" w:rsidR="007F7F6C" w:rsidRDefault="007F7F6C" w:rsidP="007F7F6C">
            <w:pPr>
              <w:pStyle w:val="Heading1"/>
              <w:spacing w:before="0"/>
              <w:rPr>
                <w:sz w:val="32"/>
              </w:rPr>
            </w:pPr>
          </w:p>
          <w:p w14:paraId="6038D8B5" w14:textId="77777777" w:rsidR="007F7F6C" w:rsidRDefault="007F7F6C" w:rsidP="007F7F6C">
            <w:pPr>
              <w:pStyle w:val="Heading1"/>
              <w:spacing w:before="0"/>
              <w:rPr>
                <w:sz w:val="32"/>
              </w:rPr>
            </w:pPr>
          </w:p>
          <w:p w14:paraId="161FCA38" w14:textId="77777777" w:rsidR="007F7F6C" w:rsidRDefault="007F7F6C" w:rsidP="007F7F6C">
            <w:pPr>
              <w:pStyle w:val="Heading1"/>
              <w:spacing w:before="0"/>
              <w:rPr>
                <w:sz w:val="32"/>
              </w:rPr>
            </w:pPr>
          </w:p>
          <w:p w14:paraId="20573EF7" w14:textId="77777777" w:rsidR="007F7F6C" w:rsidRDefault="007F7F6C" w:rsidP="007F7F6C">
            <w:pPr>
              <w:pStyle w:val="Heading1"/>
              <w:spacing w:before="0"/>
              <w:rPr>
                <w:sz w:val="32"/>
              </w:rPr>
            </w:pPr>
          </w:p>
          <w:p w14:paraId="6C82ACB3" w14:textId="77777777" w:rsidR="007F7F6C" w:rsidRDefault="007F7F6C" w:rsidP="007F7F6C">
            <w:pPr>
              <w:pStyle w:val="Heading1"/>
              <w:spacing w:before="0"/>
              <w:rPr>
                <w:sz w:val="32"/>
              </w:rPr>
            </w:pPr>
          </w:p>
          <w:p w14:paraId="04C8F57F" w14:textId="77777777" w:rsidR="007F7F6C" w:rsidRDefault="007F7F6C" w:rsidP="007F7F6C">
            <w:pPr>
              <w:pStyle w:val="Heading1"/>
              <w:spacing w:before="0"/>
              <w:rPr>
                <w:sz w:val="32"/>
              </w:rPr>
            </w:pPr>
          </w:p>
          <w:p w14:paraId="308969FD" w14:textId="7C3DFF60" w:rsidR="0020021E" w:rsidRPr="00EC6855" w:rsidRDefault="0020021E" w:rsidP="007F7F6C">
            <w:pPr>
              <w:pStyle w:val="Heading1"/>
              <w:spacing w:before="0"/>
              <w:rPr>
                <w:sz w:val="32"/>
              </w:rPr>
            </w:pPr>
          </w:p>
        </w:tc>
      </w:tr>
    </w:tbl>
    <w:p w14:paraId="206A4200" w14:textId="45C2A5CE" w:rsidR="007F7F6C" w:rsidRDefault="007F7F6C" w:rsidP="007F7F6C">
      <w:pPr>
        <w:pStyle w:val="Heading1"/>
      </w:pPr>
      <w:r>
        <w:lastRenderedPageBreak/>
        <w:t>2.ECU2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7F7F6C" w14:paraId="173354CE" w14:textId="77777777" w:rsidTr="00FB2ACE">
        <w:trPr>
          <w:trHeight w:val="3546"/>
        </w:trPr>
        <w:tc>
          <w:tcPr>
            <w:tcW w:w="9999" w:type="dxa"/>
          </w:tcPr>
          <w:p w14:paraId="2772C2C2" w14:textId="45D3A28F" w:rsidR="007F7F6C" w:rsidRDefault="007F7F6C" w:rsidP="00FB2ACE"/>
          <w:p w14:paraId="78A64E43" w14:textId="0CA3DC06" w:rsidR="007F7F6C" w:rsidRDefault="007F7F6C" w:rsidP="00FB2ACE">
            <w:pPr>
              <w:pStyle w:val="Heading1"/>
              <w:rPr>
                <w:sz w:val="32"/>
              </w:rPr>
            </w:pPr>
            <w:r>
              <w:rPr>
                <w:sz w:val="32"/>
              </w:rPr>
              <w:t>2</w:t>
            </w:r>
            <w:r w:rsidRPr="00510AC5">
              <w:rPr>
                <w:sz w:val="32"/>
              </w:rPr>
              <w:t>.1 Layered Architecture</w:t>
            </w:r>
          </w:p>
          <w:p w14:paraId="1F154C9D" w14:textId="26F764BF" w:rsidR="007F7F6C" w:rsidRPr="00300F0C" w:rsidRDefault="007F7F6C" w:rsidP="00FB2ACE">
            <w:pPr>
              <w:pStyle w:val="Content"/>
            </w:pPr>
            <w:r>
              <w:t>Making the layered architecture and specifying ECU</w:t>
            </w:r>
            <w:r w:rsidR="0006435A">
              <w:t>2</w:t>
            </w:r>
            <w:r>
              <w:t xml:space="preserve"> components and modules.</w:t>
            </w:r>
          </w:p>
          <w:p w14:paraId="0F28E8A6" w14:textId="77777777" w:rsidR="007F7F6C" w:rsidRDefault="007F7F6C" w:rsidP="00FB2ACE">
            <w:pPr>
              <w:pStyle w:val="Heading1"/>
            </w:pPr>
            <w:r>
              <w:rPr>
                <w:noProof/>
              </w:rPr>
              <w:drawing>
                <wp:inline distT="0" distB="0" distL="0" distR="0" wp14:anchorId="274926DF" wp14:editId="637D834F">
                  <wp:extent cx="6308996" cy="362013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8996" cy="3620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1D1F7" w14:textId="7C7BDFBC" w:rsidR="007F7F6C" w:rsidRPr="00300F0C" w:rsidRDefault="007F7F6C" w:rsidP="00FB2ACE">
            <w:pPr>
              <w:pStyle w:val="Heading1"/>
              <w:rPr>
                <w:sz w:val="32"/>
              </w:rPr>
            </w:pPr>
            <w:r>
              <w:rPr>
                <w:sz w:val="32"/>
              </w:rPr>
              <w:t>2</w:t>
            </w:r>
            <w:r w:rsidRPr="00300F0C">
              <w:rPr>
                <w:sz w:val="32"/>
              </w:rPr>
              <w:t>.2 APIs and Typedefs</w:t>
            </w:r>
          </w:p>
          <w:p w14:paraId="3C90CA45" w14:textId="29483ED1" w:rsidR="007F7F6C" w:rsidRPr="0006435A" w:rsidRDefault="007F7F6C" w:rsidP="00FB2ACE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2.2.1 PORT</w:t>
            </w:r>
          </w:p>
          <w:p w14:paraId="19AC953B" w14:textId="05791308" w:rsidR="007F7F6C" w:rsidRPr="0006435A" w:rsidRDefault="007F7F6C" w:rsidP="00FB2AC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2.2.1.1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14:paraId="04C7106C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CE5BBF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6467FFA4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11F56">
                    <w:t>Port_Init</w:t>
                  </w:r>
                  <w:proofErr w:type="spellEnd"/>
                </w:p>
              </w:tc>
            </w:tr>
            <w:tr w:rsidR="007F7F6C" w14:paraId="7F1525B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3CDAA8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64146FE2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Pr="00311F56">
                    <w:rPr>
                      <w:b w:val="0"/>
                      <w:bCs/>
                    </w:rPr>
                    <w:t>Port_Init</w:t>
                  </w:r>
                  <w:proofErr w:type="spellEnd"/>
                  <w:r w:rsidRPr="00311F56">
                    <w:rPr>
                      <w:b w:val="0"/>
                      <w:bCs/>
                    </w:rPr>
                    <w:t>(</w:t>
                  </w:r>
                  <w:proofErr w:type="spellStart"/>
                  <w:r w:rsidRPr="00311F56">
                    <w:rPr>
                      <w:b w:val="0"/>
                      <w:bCs/>
                    </w:rPr>
                    <w:t>Port_ConfigType</w:t>
                  </w:r>
                  <w:proofErr w:type="spellEnd"/>
                  <w:r w:rsidRPr="00311F56">
                    <w:rPr>
                      <w:b w:val="0"/>
                      <w:bCs/>
                    </w:rPr>
                    <w:t xml:space="preserve"> *</w:t>
                  </w:r>
                  <w:proofErr w:type="spellStart"/>
                  <w:r w:rsidRPr="00311F56">
                    <w:rPr>
                      <w:b w:val="0"/>
                      <w:bCs/>
                    </w:rPr>
                    <w:t>PortConfigPtr</w:t>
                  </w:r>
                  <w:proofErr w:type="spellEnd"/>
                  <w:r w:rsidRPr="00311F56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14:paraId="2C34729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953C30D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D6EBC2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Initializes the P</w:t>
                  </w:r>
                  <w:r>
                    <w:rPr>
                      <w:b w:val="0"/>
                      <w:bCs/>
                    </w:rPr>
                    <w:t>in with the configured functionality</w:t>
                  </w:r>
                </w:p>
              </w:tc>
            </w:tr>
            <w:tr w:rsidR="007F7F6C" w14:paraId="138AB84B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31BF512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1295AFEC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14:paraId="5C9296F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BCCDAA1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0CEC33F9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7F7F6C" w14:paraId="6B901B1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EB78FA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630FADEC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311F56">
                    <w:rPr>
                      <w:b w:val="0"/>
                      <w:bCs/>
                    </w:rPr>
                    <w:t>PortConfigPtr</w:t>
                  </w:r>
                  <w:proofErr w:type="spellEnd"/>
                </w:p>
              </w:tc>
            </w:tr>
            <w:tr w:rsidR="007F7F6C" w14:paraId="57DB029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26B16F9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315D002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14:paraId="5755DAF6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7FF9727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73567866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13BDFD97" w14:textId="77777777" w:rsidR="007F7F6C" w:rsidRPr="00667845" w:rsidRDefault="007F7F6C" w:rsidP="00FB2ACE"/>
          <w:p w14:paraId="7AB644BF" w14:textId="5C2F1117" w:rsidR="007F7F6C" w:rsidRDefault="007F7F6C" w:rsidP="00FB2ACE">
            <w:r>
              <w:t>2.2.1.2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6B3BBA34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D784AB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4AD868DD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11F56">
                    <w:t>Port_ConfigType</w:t>
                  </w:r>
                  <w:proofErr w:type="spellEnd"/>
                </w:p>
              </w:tc>
            </w:tr>
            <w:tr w:rsidR="007F7F6C" w:rsidRPr="00311F56" w14:paraId="72471C2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D63478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14BB58B7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7F7F6C" w:rsidRPr="00311F56" w14:paraId="0FEE667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D0FDC6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lastRenderedPageBreak/>
                    <w:t>Description</w:t>
                  </w:r>
                </w:p>
              </w:tc>
              <w:tc>
                <w:tcPr>
                  <w:tcW w:w="7600" w:type="dxa"/>
                </w:tcPr>
                <w:p w14:paraId="5488674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 struct holds the configurations of the pin including its port, number, mode, level, etc..</w:t>
                  </w:r>
                </w:p>
              </w:tc>
            </w:tr>
          </w:tbl>
          <w:p w14:paraId="47DE612A" w14:textId="77777777" w:rsidR="007F7F6C" w:rsidRDefault="007F7F6C" w:rsidP="00FB2ACE">
            <w:pPr>
              <w:pStyle w:val="Heading3"/>
            </w:pPr>
          </w:p>
          <w:p w14:paraId="394251FD" w14:textId="2CDD0CEA" w:rsidR="007F7F6C" w:rsidRPr="0006435A" w:rsidRDefault="007F7F6C" w:rsidP="00FB2ACE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2.2.2 DIO</w:t>
            </w:r>
          </w:p>
          <w:p w14:paraId="4050268F" w14:textId="72A59F16" w:rsidR="007F7F6C" w:rsidRPr="0006435A" w:rsidRDefault="007F7F6C" w:rsidP="00FB2AC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2.2.2.1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14:paraId="2B8993C7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DE41902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12A0527F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820857">
                    <w:t>Dio_ReadChannel</w:t>
                  </w:r>
                  <w:proofErr w:type="spellEnd"/>
                </w:p>
              </w:tc>
            </w:tr>
            <w:tr w:rsidR="007F7F6C" w14:paraId="0BFDB5F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7F6F14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37928B7B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Dio_LevelType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Dio_ReadChannel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Dio_PortType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PortId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Dio_ChannelType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14:paraId="0DB381C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F3B8F9E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B0158AB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Reads the DIO channel</w:t>
                  </w:r>
                </w:p>
              </w:tc>
            </w:tr>
            <w:tr w:rsidR="007F7F6C" w14:paraId="795EC02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A8640C0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4B6EEBF4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14:paraId="7DDF299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2FFD564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6BAA4327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7F7F6C" w14:paraId="0673F49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54BCB4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77C2C7B2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PortId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</w:p>
              </w:tc>
            </w:tr>
            <w:tr w:rsidR="007F7F6C" w14:paraId="213923E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97A5716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556BBCDC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14:paraId="55B5D909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82348E9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6CB0CD0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Dio_LevelType</w:t>
                  </w:r>
                  <w:proofErr w:type="spellEnd"/>
                </w:p>
              </w:tc>
            </w:tr>
          </w:tbl>
          <w:p w14:paraId="3C540C4E" w14:textId="77777777" w:rsidR="007F7F6C" w:rsidRDefault="007F7F6C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61ECCF93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F68E499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7616C0BB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820857">
                    <w:t>Dio_</w:t>
                  </w:r>
                  <w:r>
                    <w:t>Write</w:t>
                  </w:r>
                  <w:r w:rsidRPr="00820857">
                    <w:t>Channel</w:t>
                  </w:r>
                  <w:proofErr w:type="spellEnd"/>
                </w:p>
              </w:tc>
            </w:tr>
            <w:tr w:rsidR="007F7F6C" w:rsidRPr="00311F56" w14:paraId="3B4755B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4E42E2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50CBF37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820857"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Dio_WriteChannel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Dio_PortType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PortId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Dio_ChannelType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Dio_LevelType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level)</w:t>
                  </w:r>
                </w:p>
              </w:tc>
            </w:tr>
            <w:tr w:rsidR="007F7F6C" w:rsidRPr="00311F56" w14:paraId="4DBAA80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AB076F8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1ED0DCFD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Writes to the DIO channel</w:t>
                  </w:r>
                </w:p>
              </w:tc>
            </w:tr>
            <w:tr w:rsidR="007F7F6C" w:rsidRPr="00311F56" w14:paraId="3BAC6577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CCD17B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3314AFE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:rsidRPr="00311F56" w14:paraId="3B40E21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FBD6371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7F9CBE6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7F7F6C" w:rsidRPr="00311F56" w14:paraId="06FDB43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32E453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612296BD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820857">
                    <w:rPr>
                      <w:b w:val="0"/>
                      <w:bCs/>
                    </w:rPr>
                    <w:t>PortId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 w:rsidRPr="00820857">
                    <w:rPr>
                      <w:b w:val="0"/>
                      <w:bCs/>
                    </w:rPr>
                    <w:t>ChannelId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r w:rsidRPr="00820857">
                    <w:rPr>
                      <w:b w:val="0"/>
                      <w:bCs/>
                    </w:rPr>
                    <w:t>level</w:t>
                  </w:r>
                </w:p>
              </w:tc>
            </w:tr>
            <w:tr w:rsidR="007F7F6C" w:rsidRPr="00311F56" w14:paraId="5A964A7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DF8715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4F21B129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:rsidRPr="00311F56" w14:paraId="0A2A42D4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2B35F2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4656C758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125279EA" w14:textId="77777777" w:rsidR="007F7F6C" w:rsidRPr="00667845" w:rsidRDefault="007F7F6C" w:rsidP="00FB2ACE"/>
          <w:p w14:paraId="011BB0A5" w14:textId="44B239FC" w:rsidR="007F7F6C" w:rsidRPr="0006435A" w:rsidRDefault="007F7F6C" w:rsidP="00FB2AC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2.2.2.2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30A7CE99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E546AF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2798EC23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820857">
                    <w:t>Dio_LevelType</w:t>
                  </w:r>
                  <w:proofErr w:type="spellEnd"/>
                </w:p>
              </w:tc>
            </w:tr>
            <w:tr w:rsidR="007F7F6C" w:rsidRPr="00311F56" w14:paraId="7A5A6A4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0AD978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0E9B6410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7F7F6C" w:rsidRPr="00311F56" w14:paraId="25BFEDD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9AB16C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33963D71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holds the level of the pin which is Low (0) or High (1).</w:t>
                  </w:r>
                </w:p>
              </w:tc>
            </w:tr>
          </w:tbl>
          <w:p w14:paraId="4F14507C" w14:textId="77777777" w:rsidR="007F7F6C" w:rsidRDefault="007F7F6C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54EE17E9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96076C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64BA2A1A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25570">
                    <w:t>Dio_PortType</w:t>
                  </w:r>
                  <w:proofErr w:type="spellEnd"/>
                </w:p>
              </w:tc>
            </w:tr>
            <w:tr w:rsidR="007F7F6C" w:rsidRPr="00311F56" w14:paraId="4F05E74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D183822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352E5F2C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7F7F6C" w:rsidRPr="00311F56" w14:paraId="6184270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085CBB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17E5AF56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holds the ports of MCU such as </w:t>
                  </w:r>
                  <w:proofErr w:type="spellStart"/>
                  <w:r>
                    <w:rPr>
                      <w:b w:val="0"/>
                      <w:bCs/>
                    </w:rPr>
                    <w:t>Port_A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>
                    <w:rPr>
                      <w:b w:val="0"/>
                      <w:bCs/>
                    </w:rPr>
                    <w:t>Port_B</w:t>
                  </w:r>
                  <w:proofErr w:type="spellEnd"/>
                  <w:r>
                    <w:rPr>
                      <w:b w:val="0"/>
                      <w:bCs/>
                    </w:rPr>
                    <w:t>, etc..</w:t>
                  </w:r>
                </w:p>
              </w:tc>
            </w:tr>
          </w:tbl>
          <w:p w14:paraId="25D9CE2C" w14:textId="77777777" w:rsidR="007F7F6C" w:rsidRDefault="007F7F6C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4E651CA2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FC74248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A4684E6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325570">
                    <w:t>Dio_ChannelType</w:t>
                  </w:r>
                  <w:proofErr w:type="spellEnd"/>
                </w:p>
              </w:tc>
            </w:tr>
            <w:tr w:rsidR="007F7F6C" w:rsidRPr="00311F56" w14:paraId="6873104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8084BB8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114D95A8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7F7F6C" w:rsidRPr="00311F56" w14:paraId="19798B1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143F06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66B3268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holds the pins of the port such as Pin_0, Pin_1, </w:t>
                  </w:r>
                  <w:proofErr w:type="spellStart"/>
                  <w:r>
                    <w:rPr>
                      <w:b w:val="0"/>
                      <w:bCs/>
                    </w:rPr>
                    <w:t>etc</w:t>
                  </w:r>
                  <w:proofErr w:type="spellEnd"/>
                  <w:r>
                    <w:rPr>
                      <w:b w:val="0"/>
                      <w:bCs/>
                    </w:rPr>
                    <w:t>…</w:t>
                  </w:r>
                </w:p>
              </w:tc>
            </w:tr>
          </w:tbl>
          <w:p w14:paraId="37E2738E" w14:textId="77777777" w:rsidR="007F7F6C" w:rsidRDefault="007F7F6C" w:rsidP="00FB2ACE"/>
          <w:p w14:paraId="2105B225" w14:textId="77777777" w:rsidR="007F7F6C" w:rsidRPr="0006435A" w:rsidRDefault="007F7F6C" w:rsidP="00FB2ACE">
            <w:pPr>
              <w:pStyle w:val="Heading3"/>
            </w:pPr>
          </w:p>
          <w:p w14:paraId="728FFA26" w14:textId="5F5C0362" w:rsidR="007F7F6C" w:rsidRPr="0006435A" w:rsidRDefault="007F7F6C" w:rsidP="00FB2ACE">
            <w:pPr>
              <w:pStyle w:val="Heading3"/>
              <w:rPr>
                <w:sz w:val="28"/>
                <w:szCs w:val="28"/>
              </w:rPr>
            </w:pPr>
            <w:r w:rsidRPr="0006435A">
              <w:rPr>
                <w:sz w:val="28"/>
                <w:szCs w:val="28"/>
              </w:rPr>
              <w:t>2.2.</w:t>
            </w:r>
            <w:r w:rsidR="00A668CE" w:rsidRPr="0006435A">
              <w:rPr>
                <w:sz w:val="28"/>
                <w:szCs w:val="28"/>
              </w:rPr>
              <w:t>3</w:t>
            </w:r>
            <w:r w:rsidRPr="0006435A">
              <w:rPr>
                <w:sz w:val="28"/>
                <w:szCs w:val="28"/>
              </w:rPr>
              <w:t xml:space="preserve"> CAN</w:t>
            </w:r>
          </w:p>
          <w:p w14:paraId="187C734D" w14:textId="15799A42" w:rsidR="007F7F6C" w:rsidRPr="0006435A" w:rsidRDefault="007F7F6C" w:rsidP="00FB2AC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2.2.</w:t>
            </w:r>
            <w:r w:rsidR="00A668CE" w:rsidRPr="0006435A">
              <w:rPr>
                <w:rFonts w:asciiTheme="majorHAnsi" w:hAnsiTheme="majorHAnsi" w:cstheme="majorHAnsi"/>
              </w:rPr>
              <w:t>3</w:t>
            </w:r>
            <w:r w:rsidRPr="0006435A">
              <w:rPr>
                <w:rFonts w:asciiTheme="majorHAnsi" w:hAnsiTheme="majorHAnsi" w:cstheme="majorHAnsi"/>
              </w:rPr>
              <w:t>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14:paraId="1DE98293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9600F3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75356ED3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CAN</w:t>
                  </w:r>
                  <w:r w:rsidRPr="00820857">
                    <w:t>_</w:t>
                  </w:r>
                  <w:r>
                    <w:t>Init</w:t>
                  </w:r>
                  <w:proofErr w:type="spellEnd"/>
                </w:p>
              </w:tc>
            </w:tr>
            <w:tr w:rsidR="007F7F6C" w14:paraId="2613344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24306DD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006B0E60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CAN</w:t>
                  </w:r>
                  <w:r w:rsidRPr="00B708DF">
                    <w:rPr>
                      <w:b w:val="0"/>
                      <w:bCs/>
                    </w:rPr>
                    <w:t>_Init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>
                    <w:rPr>
                      <w:b w:val="0"/>
                      <w:bCs/>
                    </w:rPr>
                    <w:t>CAN</w:t>
                  </w:r>
                  <w:r w:rsidRPr="00311F56">
                    <w:rPr>
                      <w:b w:val="0"/>
                      <w:bCs/>
                    </w:rPr>
                    <w:t>_ConfigType</w:t>
                  </w:r>
                  <w:proofErr w:type="spellEnd"/>
                  <w:r w:rsidRPr="00311F56">
                    <w:rPr>
                      <w:b w:val="0"/>
                      <w:bCs/>
                    </w:rPr>
                    <w:t xml:space="preserve"> *</w:t>
                  </w:r>
                  <w:proofErr w:type="spellStart"/>
                  <w:r>
                    <w:rPr>
                      <w:b w:val="0"/>
                      <w:bCs/>
                    </w:rPr>
                    <w:t>CAN</w:t>
                  </w:r>
                  <w:r w:rsidRPr="00311F56">
                    <w:rPr>
                      <w:b w:val="0"/>
                      <w:bCs/>
                    </w:rPr>
                    <w:t>ConfigPtr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14:paraId="34B3DB0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9C9FCA9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64EEB57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Initializes CAN module with the desired configurations</w:t>
                  </w:r>
                </w:p>
              </w:tc>
            </w:tr>
            <w:tr w:rsidR="007F7F6C" w14:paraId="6C2C58A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2E6D570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1C971C7B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14:paraId="35A7669B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C51BA75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666B18E8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7F7F6C" w14:paraId="62DC0EE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218187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21700E29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CAN</w:t>
                  </w:r>
                  <w:r w:rsidRPr="00311F56">
                    <w:rPr>
                      <w:b w:val="0"/>
                      <w:bCs/>
                    </w:rPr>
                    <w:t>ConfigPtr</w:t>
                  </w:r>
                  <w:proofErr w:type="spellEnd"/>
                </w:p>
              </w:tc>
            </w:tr>
            <w:tr w:rsidR="007F7F6C" w14:paraId="1A60137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F340C0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7ABF5D02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14:paraId="1610167E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2D7418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46FA9417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023B94FA" w14:textId="77777777" w:rsidR="007F7F6C" w:rsidRDefault="007F7F6C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15FC6785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2CEECF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1764ED9D" w14:textId="28DD931D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CAN_</w:t>
                  </w:r>
                  <w:r w:rsidR="00A668CE">
                    <w:t>Receive</w:t>
                  </w:r>
                  <w:proofErr w:type="spellEnd"/>
                </w:p>
              </w:tc>
            </w:tr>
            <w:tr w:rsidR="007F7F6C" w:rsidRPr="00311F56" w14:paraId="4EE9DB4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F1C17B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43C74689" w14:textId="324B5932" w:rsidR="007F7F6C" w:rsidRPr="00311F56" w:rsidRDefault="00A668CE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uint32_t</w:t>
                  </w:r>
                  <w:r w:rsidR="007F7F6C"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="007F7F6C">
                    <w:rPr>
                      <w:b w:val="0"/>
                      <w:bCs/>
                    </w:rPr>
                    <w:t>CAN</w:t>
                  </w:r>
                  <w:r w:rsidR="007F7F6C" w:rsidRPr="00820857">
                    <w:rPr>
                      <w:b w:val="0"/>
                      <w:bCs/>
                    </w:rPr>
                    <w:t>_</w:t>
                  </w:r>
                  <w:r>
                    <w:rPr>
                      <w:b w:val="0"/>
                      <w:bCs/>
                    </w:rPr>
                    <w:t>Receive</w:t>
                  </w:r>
                  <w:proofErr w:type="spellEnd"/>
                  <w:r w:rsidRPr="00820857">
                    <w:rPr>
                      <w:b w:val="0"/>
                      <w:bCs/>
                    </w:rPr>
                    <w:t xml:space="preserve"> </w:t>
                  </w:r>
                  <w:r w:rsidR="007F7F6C" w:rsidRPr="00820857">
                    <w:rPr>
                      <w:b w:val="0"/>
                      <w:bCs/>
                    </w:rPr>
                    <w:t>(</w:t>
                  </w:r>
                  <w:r>
                    <w:rPr>
                      <w:b w:val="0"/>
                      <w:bCs/>
                    </w:rPr>
                    <w:t>void</w:t>
                  </w:r>
                  <w:r w:rsidR="007F7F6C"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:rsidRPr="00311F56" w14:paraId="7B05095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C8ED12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0DFB414E" w14:textId="523E7407" w:rsidR="007F7F6C" w:rsidRPr="00311F56" w:rsidRDefault="00716973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Receives</w:t>
                  </w:r>
                  <w:r w:rsidR="007F7F6C">
                    <w:rPr>
                      <w:b w:val="0"/>
                      <w:bCs/>
                    </w:rPr>
                    <w:t xml:space="preserve"> data through CAN bus</w:t>
                  </w:r>
                </w:p>
              </w:tc>
            </w:tr>
            <w:tr w:rsidR="007F7F6C" w:rsidRPr="00311F56" w14:paraId="095476C8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B44AE7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64E6E7B8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:rsidRPr="00311F56" w14:paraId="3B46AE2B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85D9094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088040E8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7F7F6C" w:rsidRPr="00311F56" w14:paraId="24DC487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1946FB4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568E1C30" w14:textId="77805925" w:rsidR="007F7F6C" w:rsidRPr="00311F56" w:rsidRDefault="00716973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  <w:tr w:rsidR="007F7F6C" w:rsidRPr="00311F56" w14:paraId="7072866B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1D3B2D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21811795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:rsidRPr="00311F56" w14:paraId="17B101A1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49BA829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128F1F50" w14:textId="517ECC82" w:rsidR="007F7F6C" w:rsidRPr="00311F56" w:rsidRDefault="00716973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uint32_t</w:t>
                  </w:r>
                </w:p>
              </w:tc>
            </w:tr>
          </w:tbl>
          <w:p w14:paraId="7C982E7D" w14:textId="77777777" w:rsidR="007F7F6C" w:rsidRPr="00667845" w:rsidRDefault="007F7F6C" w:rsidP="00FB2ACE"/>
          <w:p w14:paraId="753C69AB" w14:textId="59754FF2" w:rsidR="007F7F6C" w:rsidRPr="0006435A" w:rsidRDefault="007F7F6C" w:rsidP="00FB2AC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2.2.</w:t>
            </w:r>
            <w:r w:rsidR="00A668CE" w:rsidRPr="0006435A">
              <w:rPr>
                <w:rFonts w:asciiTheme="majorHAnsi" w:hAnsiTheme="majorHAnsi" w:cstheme="majorHAnsi"/>
              </w:rPr>
              <w:t>3</w:t>
            </w:r>
            <w:r w:rsidRPr="0006435A">
              <w:rPr>
                <w:rFonts w:asciiTheme="majorHAnsi" w:hAnsiTheme="majorHAnsi" w:cstheme="majorHAnsi"/>
              </w:rPr>
              <w:t>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6A352FEF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9AEB37E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2E28B1AE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C229C3">
                    <w:t>CAN_ConfigType</w:t>
                  </w:r>
                  <w:proofErr w:type="spellEnd"/>
                </w:p>
              </w:tc>
            </w:tr>
            <w:tr w:rsidR="007F7F6C" w:rsidRPr="00311F56" w14:paraId="360A3A7B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57CC7D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6F0BE2D7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7F7F6C" w:rsidRPr="00311F56" w14:paraId="5546588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1725B92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5B2FD68A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 struct that holds all CAN configurations.</w:t>
                  </w:r>
                </w:p>
              </w:tc>
            </w:tr>
          </w:tbl>
          <w:p w14:paraId="06C0130F" w14:textId="77777777" w:rsidR="007F7F6C" w:rsidRDefault="007F7F6C" w:rsidP="00FB2ACE">
            <w:pPr>
              <w:pStyle w:val="Heading3"/>
            </w:pPr>
          </w:p>
          <w:p w14:paraId="11A7E744" w14:textId="10024AAF" w:rsidR="007F7F6C" w:rsidRPr="0006435A" w:rsidRDefault="007F7F6C" w:rsidP="00FB2ACE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2.2.</w:t>
            </w:r>
            <w:r w:rsidR="00A668CE" w:rsidRPr="0006435A">
              <w:rPr>
                <w:rFonts w:cstheme="majorHAnsi"/>
                <w:sz w:val="28"/>
                <w:szCs w:val="28"/>
              </w:rPr>
              <w:t>4</w:t>
            </w:r>
            <w:r w:rsidRPr="0006435A">
              <w:rPr>
                <w:rFonts w:cstheme="majorHAnsi"/>
                <w:sz w:val="28"/>
                <w:szCs w:val="28"/>
              </w:rPr>
              <w:t xml:space="preserve"> </w:t>
            </w:r>
            <w:proofErr w:type="spellStart"/>
            <w:r w:rsidRPr="0006435A">
              <w:rPr>
                <w:rFonts w:cstheme="majorHAnsi"/>
                <w:sz w:val="28"/>
                <w:szCs w:val="28"/>
              </w:rPr>
              <w:t>SysTick</w:t>
            </w:r>
            <w:proofErr w:type="spellEnd"/>
          </w:p>
          <w:p w14:paraId="715FD3BF" w14:textId="3A2A9C3D" w:rsidR="007F7F6C" w:rsidRPr="0006435A" w:rsidRDefault="007F7F6C" w:rsidP="00FB2ACE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2.2.</w:t>
            </w:r>
            <w:r w:rsidR="00A668CE" w:rsidRPr="0006435A">
              <w:rPr>
                <w:rFonts w:asciiTheme="majorHAnsi" w:hAnsiTheme="majorHAnsi" w:cstheme="majorHAnsi"/>
                <w:szCs w:val="28"/>
              </w:rPr>
              <w:t>4</w:t>
            </w:r>
            <w:r w:rsidRPr="0006435A">
              <w:rPr>
                <w:rFonts w:asciiTheme="majorHAnsi" w:hAnsiTheme="majorHAnsi" w:cstheme="majorHAnsi"/>
                <w:szCs w:val="28"/>
              </w:rPr>
              <w:t>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14:paraId="1B0433BE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44B417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561C6965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C229C3">
                    <w:t>SysTick_Init</w:t>
                  </w:r>
                  <w:proofErr w:type="spellEnd"/>
                </w:p>
              </w:tc>
            </w:tr>
            <w:tr w:rsidR="007F7F6C" w14:paraId="3BFC4487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B41B0A8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7222CC15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C229C3"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Pr="00C229C3">
                    <w:rPr>
                      <w:b w:val="0"/>
                      <w:bCs/>
                    </w:rPr>
                    <w:t>SysTick_Init</w:t>
                  </w:r>
                  <w:proofErr w:type="spellEnd"/>
                  <w:r w:rsidRPr="00C229C3">
                    <w:rPr>
                      <w:b w:val="0"/>
                      <w:bCs/>
                    </w:rPr>
                    <w:t>(</w:t>
                  </w:r>
                  <w:proofErr w:type="spellStart"/>
                  <w:r w:rsidRPr="00C229C3">
                    <w:rPr>
                      <w:b w:val="0"/>
                      <w:bCs/>
                    </w:rPr>
                    <w:t>SysTick_ConfigType</w:t>
                  </w:r>
                  <w:proofErr w:type="spellEnd"/>
                  <w:r w:rsidRPr="00C229C3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Pr="00C229C3">
                    <w:rPr>
                      <w:b w:val="0"/>
                      <w:bCs/>
                    </w:rPr>
                    <w:t>SysTickConfigPtr</w:t>
                  </w:r>
                  <w:proofErr w:type="spellEnd"/>
                  <w:r w:rsidRPr="00C229C3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14:paraId="39199DF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7DDD578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7453420B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Initializes </w:t>
                  </w:r>
                  <w:proofErr w:type="spellStart"/>
                  <w:r>
                    <w:rPr>
                      <w:b w:val="0"/>
                      <w:bCs/>
                    </w:rPr>
                    <w:t>SysTick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timer with the desired configurations</w:t>
                  </w:r>
                </w:p>
              </w:tc>
            </w:tr>
            <w:tr w:rsidR="007F7F6C" w14:paraId="72333867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6CD5A28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2F087312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14:paraId="4BF99B3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207B078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6C09B88B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7F7F6C" w14:paraId="789A47A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1C55EF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4BD9ABA2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 w:rsidRPr="00C229C3">
                    <w:rPr>
                      <w:b w:val="0"/>
                      <w:bCs/>
                    </w:rPr>
                    <w:t>SysTickConfigPtr</w:t>
                  </w:r>
                  <w:proofErr w:type="spellEnd"/>
                </w:p>
              </w:tc>
            </w:tr>
            <w:tr w:rsidR="007F7F6C" w14:paraId="5B6EF78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1BAED4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0B2D144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14:paraId="602FA0E7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B1BB251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00949BF4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1E3C9FC7" w14:textId="77777777" w:rsidR="007F7F6C" w:rsidRPr="00667845" w:rsidRDefault="007F7F6C" w:rsidP="00FB2ACE"/>
          <w:p w14:paraId="16CA5CC7" w14:textId="37173970" w:rsidR="007F7F6C" w:rsidRDefault="007F7F6C" w:rsidP="00FB2ACE">
            <w:r>
              <w:t>2.2.</w:t>
            </w:r>
            <w:r w:rsidR="00A668CE">
              <w:t>4</w:t>
            </w:r>
            <w:r>
              <w:t>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77F13595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C55FCB5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lastRenderedPageBreak/>
                    <w:t>Name</w:t>
                  </w:r>
                </w:p>
              </w:tc>
              <w:tc>
                <w:tcPr>
                  <w:tcW w:w="7600" w:type="dxa"/>
                </w:tcPr>
                <w:p w14:paraId="39CC915B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C229C3">
                    <w:t>SysTick_ConfigType</w:t>
                  </w:r>
                  <w:proofErr w:type="spellEnd"/>
                </w:p>
              </w:tc>
            </w:tr>
            <w:tr w:rsidR="007F7F6C" w:rsidRPr="00311F56" w14:paraId="69B75C8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BA19A0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019FC78F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7F7F6C" w:rsidRPr="00311F56" w14:paraId="73D3E2F4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A65FEB0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75E88219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 struct that holds all </w:t>
                  </w:r>
                  <w:proofErr w:type="spellStart"/>
                  <w:r>
                    <w:rPr>
                      <w:b w:val="0"/>
                      <w:bCs/>
                    </w:rPr>
                    <w:t>SysTick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configurations.</w:t>
                  </w:r>
                </w:p>
              </w:tc>
            </w:tr>
          </w:tbl>
          <w:p w14:paraId="22B69DCF" w14:textId="77777777" w:rsidR="007F7F6C" w:rsidRDefault="007F7F6C" w:rsidP="00FB2ACE">
            <w:pPr>
              <w:pStyle w:val="Heading3"/>
            </w:pPr>
          </w:p>
          <w:p w14:paraId="52D0C8B8" w14:textId="376081A4" w:rsidR="007F7F6C" w:rsidRPr="0006435A" w:rsidRDefault="007F7F6C" w:rsidP="00FB2ACE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2.2.</w:t>
            </w:r>
            <w:r w:rsidR="00A668CE" w:rsidRPr="0006435A">
              <w:rPr>
                <w:rFonts w:cstheme="majorHAnsi"/>
                <w:sz w:val="28"/>
                <w:szCs w:val="28"/>
              </w:rPr>
              <w:t>5</w:t>
            </w:r>
            <w:r w:rsidRPr="0006435A">
              <w:rPr>
                <w:rFonts w:cstheme="majorHAnsi"/>
                <w:sz w:val="28"/>
                <w:szCs w:val="28"/>
              </w:rPr>
              <w:t xml:space="preserve"> </w:t>
            </w:r>
            <w:r w:rsidR="00716973" w:rsidRPr="0006435A">
              <w:rPr>
                <w:rFonts w:cstheme="majorHAnsi"/>
                <w:sz w:val="28"/>
                <w:szCs w:val="28"/>
              </w:rPr>
              <w:t>Buzzer</w:t>
            </w:r>
          </w:p>
          <w:p w14:paraId="2EB10F5D" w14:textId="7F850652" w:rsidR="007F7F6C" w:rsidRPr="0006435A" w:rsidRDefault="007F7F6C" w:rsidP="00FB2ACE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2.2.</w:t>
            </w:r>
            <w:r w:rsidR="00A668CE" w:rsidRPr="0006435A">
              <w:rPr>
                <w:rFonts w:asciiTheme="majorHAnsi" w:hAnsiTheme="majorHAnsi" w:cstheme="majorHAnsi"/>
                <w:szCs w:val="28"/>
              </w:rPr>
              <w:t>5</w:t>
            </w:r>
            <w:r w:rsidRPr="0006435A">
              <w:rPr>
                <w:rFonts w:asciiTheme="majorHAnsi" w:hAnsiTheme="majorHAnsi" w:cstheme="majorHAnsi"/>
                <w:szCs w:val="28"/>
              </w:rPr>
              <w:t>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14:paraId="6DDE1C9F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9A7386D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7F2C9F09" w14:textId="366F5862" w:rsidR="007F7F6C" w:rsidRPr="00311F56" w:rsidRDefault="00716973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Buzzer</w:t>
                  </w:r>
                  <w:r w:rsidR="007F7F6C" w:rsidRPr="00820857">
                    <w:t>_</w:t>
                  </w:r>
                  <w:r w:rsidR="007F7F6C">
                    <w:t>Init</w:t>
                  </w:r>
                  <w:proofErr w:type="spellEnd"/>
                </w:p>
              </w:tc>
            </w:tr>
            <w:tr w:rsidR="007F7F6C" w14:paraId="1A5F3C3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CFCDF71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0C14F09C" w14:textId="13F218FC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  <w:r w:rsidRPr="00820857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="00716973">
                    <w:rPr>
                      <w:b w:val="0"/>
                      <w:bCs/>
                    </w:rPr>
                    <w:t>Buzzer</w:t>
                  </w:r>
                  <w:r w:rsidRPr="00665498">
                    <w:rPr>
                      <w:b w:val="0"/>
                      <w:bCs/>
                    </w:rPr>
                    <w:t>_Init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="00716973">
                    <w:rPr>
                      <w:b w:val="0"/>
                      <w:bCs/>
                    </w:rPr>
                    <w:t>Buzzer</w:t>
                  </w:r>
                  <w:r w:rsidRPr="00311F56">
                    <w:rPr>
                      <w:b w:val="0"/>
                      <w:bCs/>
                    </w:rPr>
                    <w:t>_ConfigType</w:t>
                  </w:r>
                  <w:proofErr w:type="spellEnd"/>
                  <w:r w:rsidRPr="00311F56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 w:rsidR="00716973">
                    <w:rPr>
                      <w:b w:val="0"/>
                      <w:bCs/>
                    </w:rPr>
                    <w:t>Buzzer</w:t>
                  </w:r>
                  <w:r w:rsidRPr="00311F56">
                    <w:rPr>
                      <w:b w:val="0"/>
                      <w:bCs/>
                    </w:rPr>
                    <w:t>Config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14:paraId="5D000AD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295852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D23444D" w14:textId="317AD3DF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Initializes </w:t>
                  </w:r>
                  <w:r w:rsidR="00716973">
                    <w:rPr>
                      <w:b w:val="0"/>
                      <w:bCs/>
                    </w:rPr>
                    <w:t>Buzzer</w:t>
                  </w:r>
                  <w:r>
                    <w:rPr>
                      <w:b w:val="0"/>
                      <w:bCs/>
                    </w:rPr>
                    <w:t xml:space="preserve"> module with the desired configurations</w:t>
                  </w:r>
                </w:p>
              </w:tc>
            </w:tr>
            <w:tr w:rsidR="007F7F6C" w14:paraId="5FA5FF9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5AD0E9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3B16401A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14:paraId="463880E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E4AE4A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1A3389C1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Non-Reentrant</w:t>
                  </w:r>
                </w:p>
              </w:tc>
            </w:tr>
            <w:tr w:rsidR="007F7F6C" w14:paraId="1F00973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0B655A5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6E005D1A" w14:textId="111AB1E1" w:rsidR="007F7F6C" w:rsidRPr="00311F56" w:rsidRDefault="00716973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Buzzer</w:t>
                  </w:r>
                  <w:r w:rsidR="007F7F6C" w:rsidRPr="00311F56">
                    <w:rPr>
                      <w:b w:val="0"/>
                      <w:bCs/>
                    </w:rPr>
                    <w:t>Config</w:t>
                  </w:r>
                  <w:proofErr w:type="spellEnd"/>
                </w:p>
              </w:tc>
            </w:tr>
            <w:tr w:rsidR="007F7F6C" w14:paraId="0281F8B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4B53BFE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67CB6F84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14:paraId="5CC6FD1C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F2E5AB1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405A2194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58E90CE9" w14:textId="77777777" w:rsidR="007F7F6C" w:rsidRDefault="007F7F6C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43B54D57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FA13C81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679B1659" w14:textId="4D65468E" w:rsidR="007F7F6C" w:rsidRPr="00311F56" w:rsidRDefault="00716973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Buzze</w:t>
                  </w:r>
                  <w:r w:rsidR="007F7F6C">
                    <w:t>r_</w:t>
                  </w:r>
                  <w:r>
                    <w:t>Set</w:t>
                  </w:r>
                  <w:r w:rsidR="007F7F6C">
                    <w:t>State</w:t>
                  </w:r>
                  <w:proofErr w:type="spellEnd"/>
                </w:p>
              </w:tc>
            </w:tr>
            <w:tr w:rsidR="007F7F6C" w:rsidRPr="00311F56" w14:paraId="2F0FD6D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D64E9D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436C5BF0" w14:textId="49B262A5" w:rsidR="007F7F6C" w:rsidRPr="00311F56" w:rsidRDefault="00716973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void </w:t>
                  </w:r>
                  <w:r w:rsidR="007F7F6C" w:rsidRPr="00820857">
                    <w:rPr>
                      <w:b w:val="0"/>
                      <w:bCs/>
                    </w:rPr>
                    <w:t xml:space="preserve"> </w:t>
                  </w:r>
                  <w:r>
                    <w:rPr>
                      <w:b w:val="0"/>
                      <w:bCs/>
                    </w:rPr>
                    <w:t>Buzzer</w:t>
                  </w:r>
                  <w:r w:rsidR="007F7F6C" w:rsidRPr="00820857">
                    <w:rPr>
                      <w:b w:val="0"/>
                      <w:bCs/>
                    </w:rPr>
                    <w:t>_</w:t>
                  </w:r>
                  <w:r w:rsidR="007F7F6C">
                    <w:t xml:space="preserve"> </w:t>
                  </w:r>
                  <w:proofErr w:type="spellStart"/>
                  <w:r w:rsidRPr="00716973">
                    <w:rPr>
                      <w:b w:val="0"/>
                      <w:bCs/>
                    </w:rPr>
                    <w:t>S</w:t>
                  </w:r>
                  <w:r w:rsidR="007F7F6C" w:rsidRPr="00716973">
                    <w:rPr>
                      <w:b w:val="0"/>
                      <w:bCs/>
                    </w:rPr>
                    <w:t>etState</w:t>
                  </w:r>
                  <w:proofErr w:type="spellEnd"/>
                  <w:r w:rsidR="007F7F6C"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Pr="00716973">
                    <w:rPr>
                      <w:b w:val="0"/>
                      <w:bCs/>
                    </w:rPr>
                    <w:t>Buzzer_StateType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Buzzer_State</w:t>
                  </w:r>
                  <w:proofErr w:type="spellEnd"/>
                  <w:r w:rsidR="007F7F6C"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:rsidRPr="00311F56" w14:paraId="0C9C8AC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DB0AE20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E14BCD1" w14:textId="3ACC6497" w:rsidR="007F7F6C" w:rsidRPr="00311F56" w:rsidRDefault="00716973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</w:t>
                  </w:r>
                  <w:r w:rsidR="007F7F6C">
                    <w:rPr>
                      <w:b w:val="0"/>
                      <w:bCs/>
                    </w:rPr>
                    <w:t xml:space="preserve">ets the state of </w:t>
                  </w:r>
                  <w:r>
                    <w:rPr>
                      <w:b w:val="0"/>
                      <w:bCs/>
                    </w:rPr>
                    <w:t>Buzzer</w:t>
                  </w:r>
                </w:p>
              </w:tc>
            </w:tr>
            <w:tr w:rsidR="007F7F6C" w:rsidRPr="00311F56" w14:paraId="7F10460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C858B06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5A3359FE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:rsidRPr="00311F56" w14:paraId="1326B19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E5A814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611F91BC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7F7F6C" w:rsidRPr="00311F56" w14:paraId="76787F0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E76BA1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3BCE5AA7" w14:textId="733E1F41" w:rsidR="007F7F6C" w:rsidRPr="00311F56" w:rsidRDefault="00716973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Buzzer_State</w:t>
                  </w:r>
                  <w:proofErr w:type="spellEnd"/>
                </w:p>
              </w:tc>
            </w:tr>
            <w:tr w:rsidR="007F7F6C" w:rsidRPr="00311F56" w14:paraId="58A7F329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7ADF887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38240386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:rsidRPr="00311F56" w14:paraId="765B7D84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E2850A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2BABBC17" w14:textId="468944CE" w:rsidR="007F7F6C" w:rsidRPr="00311F56" w:rsidRDefault="00716973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2EEB35E1" w14:textId="77777777" w:rsidR="007F7F6C" w:rsidRPr="00667845" w:rsidRDefault="007F7F6C" w:rsidP="00FB2ACE"/>
          <w:p w14:paraId="107EB535" w14:textId="02B0A1AE" w:rsidR="007F7F6C" w:rsidRPr="0006435A" w:rsidRDefault="007F7F6C" w:rsidP="00FB2AC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2.2.</w:t>
            </w:r>
            <w:r w:rsidR="00A668CE" w:rsidRPr="0006435A">
              <w:rPr>
                <w:rFonts w:asciiTheme="majorHAnsi" w:hAnsiTheme="majorHAnsi" w:cstheme="majorHAnsi"/>
              </w:rPr>
              <w:t>5</w:t>
            </w:r>
            <w:r w:rsidRPr="0006435A">
              <w:rPr>
                <w:rFonts w:asciiTheme="majorHAnsi" w:hAnsiTheme="majorHAnsi" w:cstheme="majorHAnsi"/>
              </w:rPr>
              <w:t>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304C2902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7FA7C22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F7901F1" w14:textId="7F408B32" w:rsidR="007F7F6C" w:rsidRPr="00311F56" w:rsidRDefault="00716973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Buzzer</w:t>
                  </w:r>
                  <w:r w:rsidR="007F7F6C" w:rsidRPr="00665498">
                    <w:t>Config</w:t>
                  </w:r>
                  <w:proofErr w:type="spellEnd"/>
                </w:p>
              </w:tc>
            </w:tr>
            <w:tr w:rsidR="007F7F6C" w:rsidRPr="00311F56" w14:paraId="326B9C4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4CDFCE0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1D6B24B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7F7F6C" w:rsidRPr="00311F56" w14:paraId="16768CF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558156E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7F3B0688" w14:textId="2FA7EB11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 struct that holds all </w:t>
                  </w:r>
                  <w:r w:rsidR="00716973">
                    <w:rPr>
                      <w:b w:val="0"/>
                      <w:bCs/>
                    </w:rPr>
                    <w:t>Buzzer</w:t>
                  </w:r>
                  <w:r>
                    <w:rPr>
                      <w:b w:val="0"/>
                      <w:bCs/>
                    </w:rPr>
                    <w:t xml:space="preserve"> configurations.</w:t>
                  </w:r>
                </w:p>
              </w:tc>
            </w:tr>
          </w:tbl>
          <w:p w14:paraId="5D0B89DE" w14:textId="77777777" w:rsidR="007F7F6C" w:rsidRDefault="007F7F6C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2469DF25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EB50030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20D4F28D" w14:textId="47705E84" w:rsidR="007F7F6C" w:rsidRPr="00311F56" w:rsidRDefault="00716973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Buzzer</w:t>
                  </w:r>
                  <w:r w:rsidR="007F7F6C" w:rsidRPr="00665498">
                    <w:t>_StateType</w:t>
                  </w:r>
                  <w:proofErr w:type="spellEnd"/>
                </w:p>
              </w:tc>
            </w:tr>
            <w:tr w:rsidR="007F7F6C" w:rsidRPr="00311F56" w14:paraId="4ED674E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CA252B4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4A4B891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7F7F6C" w:rsidRPr="00311F56" w14:paraId="0A301A9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44F4A9D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0EE1F35" w14:textId="10C086C6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represents the </w:t>
                  </w:r>
                  <w:r w:rsidR="00716973">
                    <w:rPr>
                      <w:b w:val="0"/>
                      <w:bCs/>
                    </w:rPr>
                    <w:t>Buzzer</w:t>
                  </w:r>
                  <w:r>
                    <w:rPr>
                      <w:b w:val="0"/>
                      <w:bCs/>
                    </w:rPr>
                    <w:t xml:space="preserve"> state either O</w:t>
                  </w:r>
                  <w:r w:rsidR="00716973">
                    <w:rPr>
                      <w:b w:val="0"/>
                      <w:bCs/>
                    </w:rPr>
                    <w:t>N</w:t>
                  </w:r>
                  <w:r>
                    <w:rPr>
                      <w:b w:val="0"/>
                      <w:bCs/>
                    </w:rPr>
                    <w:t xml:space="preserve"> (1) or </w:t>
                  </w:r>
                  <w:r w:rsidR="00716973">
                    <w:rPr>
                      <w:b w:val="0"/>
                      <w:bCs/>
                    </w:rPr>
                    <w:t>OFF</w:t>
                  </w:r>
                  <w:r>
                    <w:rPr>
                      <w:b w:val="0"/>
                      <w:bCs/>
                    </w:rPr>
                    <w:t xml:space="preserve"> (0).</w:t>
                  </w:r>
                </w:p>
              </w:tc>
            </w:tr>
          </w:tbl>
          <w:p w14:paraId="72798ACA" w14:textId="77777777" w:rsidR="007F7F6C" w:rsidRDefault="007F7F6C" w:rsidP="00FB2ACE">
            <w:pPr>
              <w:pStyle w:val="Heading3"/>
            </w:pPr>
          </w:p>
          <w:p w14:paraId="3BCE6975" w14:textId="4095173F" w:rsidR="007F7F6C" w:rsidRPr="006C354A" w:rsidRDefault="007F7F6C" w:rsidP="00FB2ACE">
            <w:pPr>
              <w:pStyle w:val="Heading3"/>
            </w:pPr>
            <w:r w:rsidRPr="0006435A">
              <w:rPr>
                <w:rFonts w:cstheme="majorHAnsi"/>
                <w:sz w:val="28"/>
                <w:szCs w:val="28"/>
              </w:rPr>
              <w:t>2.2.</w:t>
            </w:r>
            <w:r w:rsidR="00A668CE" w:rsidRPr="0006435A">
              <w:rPr>
                <w:rFonts w:cstheme="majorHAnsi"/>
                <w:sz w:val="28"/>
                <w:szCs w:val="28"/>
              </w:rPr>
              <w:t>6</w:t>
            </w:r>
            <w:r w:rsidRPr="0006435A">
              <w:rPr>
                <w:rFonts w:cstheme="majorHAnsi"/>
                <w:sz w:val="28"/>
                <w:szCs w:val="28"/>
              </w:rPr>
              <w:t xml:space="preserve"> Light</w:t>
            </w:r>
          </w:p>
          <w:p w14:paraId="78B093EE" w14:textId="514F7A30" w:rsidR="007F7F6C" w:rsidRPr="0006435A" w:rsidRDefault="007F7F6C" w:rsidP="00FB2ACE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2.2.</w:t>
            </w:r>
            <w:r w:rsidR="00A668CE" w:rsidRPr="0006435A">
              <w:rPr>
                <w:rFonts w:asciiTheme="majorHAnsi" w:hAnsiTheme="majorHAnsi" w:cstheme="majorHAnsi"/>
                <w:szCs w:val="28"/>
              </w:rPr>
              <w:t>6</w:t>
            </w:r>
            <w:r w:rsidRPr="0006435A">
              <w:rPr>
                <w:rFonts w:asciiTheme="majorHAnsi" w:hAnsiTheme="majorHAnsi" w:cstheme="majorHAnsi"/>
                <w:szCs w:val="28"/>
              </w:rPr>
              <w:t>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14:paraId="72FF021F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927F6EA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7D3846BF" w14:textId="68D566DC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Light</w:t>
                  </w:r>
                  <w:r w:rsidR="006C354A">
                    <w:t>s</w:t>
                  </w:r>
                  <w:r w:rsidRPr="00820857">
                    <w:t>_</w:t>
                  </w:r>
                  <w:r>
                    <w:t>Init</w:t>
                  </w:r>
                  <w:proofErr w:type="spellEnd"/>
                </w:p>
              </w:tc>
            </w:tr>
            <w:tr w:rsidR="007F7F6C" w14:paraId="032F3C2F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C015F77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1BB829FB" w14:textId="6029F3DB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 w:rsidRPr="00665498">
                    <w:rPr>
                      <w:b w:val="0"/>
                      <w:bCs/>
                    </w:rPr>
                    <w:t>_Init</w:t>
                  </w:r>
                  <w:proofErr w:type="spellEnd"/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>
                    <w:rPr>
                      <w:b w:val="0"/>
                      <w:bCs/>
                    </w:rPr>
                    <w:t>L</w:t>
                  </w:r>
                  <w:r w:rsidR="009A26A2">
                    <w:rPr>
                      <w:b w:val="0"/>
                      <w:bCs/>
                    </w:rPr>
                    <w:t>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 w:rsidRPr="00311F56">
                    <w:rPr>
                      <w:b w:val="0"/>
                      <w:bCs/>
                    </w:rPr>
                    <w:t>_ConfigType</w:t>
                  </w:r>
                  <w:proofErr w:type="spellEnd"/>
                  <w:r w:rsidRPr="00311F56"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L</w:t>
                  </w:r>
                  <w:r w:rsidR="009A26A2">
                    <w:rPr>
                      <w:b w:val="0"/>
                      <w:bCs/>
                    </w:rPr>
                    <w:t>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 w:rsidRPr="00311F56">
                    <w:rPr>
                      <w:b w:val="0"/>
                      <w:bCs/>
                    </w:rPr>
                    <w:t>Config</w:t>
                  </w:r>
                  <w:proofErr w:type="spellEnd"/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14:paraId="0D3FA88C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6247AD1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0088700F" w14:textId="447D06C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Initializes 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 w:rsidR="009A26A2">
                    <w:rPr>
                      <w:b w:val="0"/>
                      <w:bCs/>
                    </w:rPr>
                    <w:t xml:space="preserve"> </w:t>
                  </w:r>
                  <w:r>
                    <w:rPr>
                      <w:b w:val="0"/>
                      <w:bCs/>
                    </w:rPr>
                    <w:t>module with the desired configurations</w:t>
                  </w:r>
                </w:p>
              </w:tc>
            </w:tr>
            <w:tr w:rsidR="007F7F6C" w14:paraId="2E204D8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E31C612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36888342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14:paraId="736AC803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84BD425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lastRenderedPageBreak/>
                    <w:t>Reentrancy</w:t>
                  </w:r>
                </w:p>
              </w:tc>
              <w:tc>
                <w:tcPr>
                  <w:tcW w:w="7600" w:type="dxa"/>
                </w:tcPr>
                <w:p w14:paraId="00165295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7F7F6C" w14:paraId="6DAE39E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2880989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17E2AA5C" w14:textId="662B9728" w:rsidR="007F7F6C" w:rsidRPr="00311F56" w:rsidRDefault="009A26A2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 w:rsidR="007F7F6C" w:rsidRPr="00311F56">
                    <w:rPr>
                      <w:b w:val="0"/>
                      <w:bCs/>
                    </w:rPr>
                    <w:t>Config</w:t>
                  </w:r>
                  <w:proofErr w:type="spellEnd"/>
                </w:p>
              </w:tc>
            </w:tr>
            <w:tr w:rsidR="007F7F6C" w14:paraId="5E540860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FEF37E4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274006DD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14:paraId="3AA299BA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8D23EA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14B9E569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0AF05156" w14:textId="77777777" w:rsidR="007F7F6C" w:rsidRDefault="007F7F6C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574C038F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06CFEC6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3076C40D" w14:textId="396705B5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Light</w:t>
                  </w:r>
                  <w:r w:rsidR="006C354A">
                    <w:t>s</w:t>
                  </w:r>
                  <w:r>
                    <w:t>_</w:t>
                  </w:r>
                  <w:r w:rsidR="009A26A2">
                    <w:t>S</w:t>
                  </w:r>
                  <w:r>
                    <w:t>etState</w:t>
                  </w:r>
                  <w:proofErr w:type="spellEnd"/>
                </w:p>
              </w:tc>
            </w:tr>
            <w:tr w:rsidR="007F7F6C" w:rsidRPr="00311F56" w14:paraId="25B6468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A3160D0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735BD98F" w14:textId="7264A473" w:rsidR="007F7F6C" w:rsidRPr="00311F56" w:rsidRDefault="009A26A2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  <w:r w:rsidR="007F7F6C" w:rsidRPr="00820857">
                    <w:rPr>
                      <w:b w:val="0"/>
                      <w:bCs/>
                    </w:rPr>
                    <w:t xml:space="preserve"> </w:t>
                  </w:r>
                  <w:r w:rsidR="007F7F6C"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 w:rsidR="007F7F6C" w:rsidRPr="00820857">
                    <w:rPr>
                      <w:b w:val="0"/>
                      <w:bCs/>
                    </w:rPr>
                    <w:t>_</w:t>
                  </w:r>
                  <w:r w:rsidR="007F7F6C">
                    <w:t xml:space="preserve"> </w:t>
                  </w:r>
                  <w:proofErr w:type="spellStart"/>
                  <w:r w:rsidRPr="009A26A2">
                    <w:rPr>
                      <w:b w:val="0"/>
                      <w:bCs/>
                    </w:rPr>
                    <w:t>S</w:t>
                  </w:r>
                  <w:r w:rsidR="007F7F6C" w:rsidRPr="00665498">
                    <w:rPr>
                      <w:b w:val="0"/>
                      <w:bCs/>
                    </w:rPr>
                    <w:t>etState</w:t>
                  </w:r>
                  <w:proofErr w:type="spellEnd"/>
                  <w:r w:rsidR="007F7F6C"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>_SideType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>_Side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>_StateType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</w:t>
                  </w:r>
                  <w:proofErr w:type="spellStart"/>
                  <w:r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>_State</w:t>
                  </w:r>
                  <w:proofErr w:type="spellEnd"/>
                  <w:r w:rsidR="007F7F6C"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:rsidRPr="00311F56" w14:paraId="38C21C7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CBC5B05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0FCAE93" w14:textId="1A05BAA1" w:rsidR="007F7F6C" w:rsidRPr="00311F56" w:rsidRDefault="009A26A2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</w:t>
                  </w:r>
                  <w:r w:rsidR="007F7F6C">
                    <w:rPr>
                      <w:b w:val="0"/>
                      <w:bCs/>
                    </w:rPr>
                    <w:t>ets the</w:t>
                  </w:r>
                  <w:r>
                    <w:rPr>
                      <w:b w:val="0"/>
                      <w:bCs/>
                    </w:rPr>
                    <w:t xml:space="preserve"> state of 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 xml:space="preserve"> by its side</w:t>
                  </w:r>
                </w:p>
              </w:tc>
            </w:tr>
            <w:tr w:rsidR="007F7F6C" w:rsidRPr="00311F56" w14:paraId="0B180E0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9CBAE25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65E486E6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:rsidRPr="00311F56" w14:paraId="0C8C381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4DE1E25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48374CDB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7F7F6C" w:rsidRPr="00311F56" w14:paraId="2CF4674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7A51801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23AC8844" w14:textId="2013F9E8" w:rsidR="007F7F6C" w:rsidRPr="00311F56" w:rsidRDefault="009A26A2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>_Side</w:t>
                  </w:r>
                  <w:proofErr w:type="spellEnd"/>
                  <w:r>
                    <w:rPr>
                      <w:b w:val="0"/>
                      <w:bCs/>
                    </w:rPr>
                    <w:t xml:space="preserve">, </w:t>
                  </w:r>
                  <w:proofErr w:type="spellStart"/>
                  <w:r>
                    <w:rPr>
                      <w:b w:val="0"/>
                      <w:bCs/>
                    </w:rPr>
                    <w:t>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>_State</w:t>
                  </w:r>
                  <w:proofErr w:type="spellEnd"/>
                </w:p>
              </w:tc>
            </w:tr>
            <w:tr w:rsidR="007F7F6C" w:rsidRPr="00311F56" w14:paraId="2E4A11E7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72BE391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29C60F6A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:rsidRPr="00311F56" w14:paraId="54D190A6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A9D8DD4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3956DFB9" w14:textId="46EDBE49" w:rsidR="007F7F6C" w:rsidRPr="00311F56" w:rsidRDefault="009A26A2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06A72559" w14:textId="77777777" w:rsidR="007F7F6C" w:rsidRPr="00667845" w:rsidRDefault="007F7F6C" w:rsidP="00FB2ACE"/>
          <w:p w14:paraId="5550702B" w14:textId="74F60469" w:rsidR="007F7F6C" w:rsidRPr="0006435A" w:rsidRDefault="007F7F6C" w:rsidP="00FB2AC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2.2.</w:t>
            </w:r>
            <w:r w:rsidR="00A668CE" w:rsidRPr="0006435A">
              <w:rPr>
                <w:rFonts w:asciiTheme="majorHAnsi" w:hAnsiTheme="majorHAnsi" w:cstheme="majorHAnsi"/>
              </w:rPr>
              <w:t>6</w:t>
            </w:r>
            <w:r w:rsidRPr="0006435A">
              <w:rPr>
                <w:rFonts w:asciiTheme="majorHAnsi" w:hAnsiTheme="majorHAnsi" w:cstheme="majorHAnsi"/>
              </w:rPr>
              <w:t>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78F9DCD9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9EBFB3D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3D120FED" w14:textId="6F90D734" w:rsidR="007F7F6C" w:rsidRPr="00311F56" w:rsidRDefault="009A26A2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9A26A2">
                    <w:t>Light</w:t>
                  </w:r>
                  <w:r w:rsidR="006C354A">
                    <w:t>s</w:t>
                  </w:r>
                  <w:r w:rsidRPr="009A26A2">
                    <w:t>Config</w:t>
                  </w:r>
                  <w:proofErr w:type="spellEnd"/>
                </w:p>
              </w:tc>
            </w:tr>
            <w:tr w:rsidR="007F7F6C" w:rsidRPr="00311F56" w14:paraId="6082806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49A644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52068E00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struct</w:t>
                  </w:r>
                </w:p>
              </w:tc>
            </w:tr>
            <w:tr w:rsidR="007F7F6C" w:rsidRPr="00311F56" w14:paraId="3B2F9F9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984A03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40028185" w14:textId="60F67F1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A struct that holds all Light configurations.</w:t>
                  </w:r>
                </w:p>
              </w:tc>
            </w:tr>
          </w:tbl>
          <w:p w14:paraId="2D0B0AC6" w14:textId="3FDE280E" w:rsidR="007F7F6C" w:rsidRDefault="007F7F6C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9A26A2" w:rsidRPr="00311F56" w14:paraId="01EF5D3E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CC1E4F1" w14:textId="77777777" w:rsidR="009A26A2" w:rsidRPr="00311F56" w:rsidRDefault="009A26A2" w:rsidP="009A26A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578AF72" w14:textId="229CE831" w:rsidR="009A26A2" w:rsidRPr="00311F56" w:rsidRDefault="009A26A2" w:rsidP="009A26A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Light</w:t>
                  </w:r>
                  <w:r w:rsidR="006C354A">
                    <w:t>s</w:t>
                  </w:r>
                  <w:r w:rsidRPr="00665498">
                    <w:t>_</w:t>
                  </w:r>
                  <w:r w:rsidRPr="00AA7AD9">
                    <w:t>S</w:t>
                  </w:r>
                  <w:r w:rsidR="00AA7AD9" w:rsidRPr="00AA7AD9">
                    <w:t>id</w:t>
                  </w:r>
                  <w:r w:rsidRPr="00AA7AD9">
                    <w:t>eType</w:t>
                  </w:r>
                  <w:proofErr w:type="spellEnd"/>
                </w:p>
              </w:tc>
            </w:tr>
            <w:tr w:rsidR="009A26A2" w:rsidRPr="00311F56" w14:paraId="07EDE1B6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6D8C92C" w14:textId="77777777" w:rsidR="009A26A2" w:rsidRPr="00311F56" w:rsidRDefault="009A26A2" w:rsidP="009A26A2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55AA78EC" w14:textId="77777777" w:rsidR="009A26A2" w:rsidRPr="00311F56" w:rsidRDefault="009A26A2" w:rsidP="009A26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9A26A2" w:rsidRPr="00311F56" w14:paraId="6049F28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BF8ACC7" w14:textId="77777777" w:rsidR="009A26A2" w:rsidRPr="00311F56" w:rsidRDefault="009A26A2" w:rsidP="009A26A2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1E0927D6" w14:textId="6ECEB4C2" w:rsidR="009A26A2" w:rsidRPr="00311F56" w:rsidRDefault="009A26A2" w:rsidP="009A26A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represents the 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 xml:space="preserve"> state either </w:t>
                  </w:r>
                  <w:r w:rsidR="00AA7AD9">
                    <w:rPr>
                      <w:b w:val="0"/>
                      <w:bCs/>
                    </w:rPr>
                    <w:t>Left</w:t>
                  </w:r>
                  <w:r>
                    <w:rPr>
                      <w:b w:val="0"/>
                      <w:bCs/>
                    </w:rPr>
                    <w:t xml:space="preserve"> (</w:t>
                  </w:r>
                  <w:r w:rsidR="00AA7AD9">
                    <w:rPr>
                      <w:b w:val="0"/>
                      <w:bCs/>
                    </w:rPr>
                    <w:t>0</w:t>
                  </w:r>
                  <w:r>
                    <w:rPr>
                      <w:b w:val="0"/>
                      <w:bCs/>
                    </w:rPr>
                    <w:t xml:space="preserve">) or </w:t>
                  </w:r>
                  <w:r w:rsidR="00AA7AD9">
                    <w:rPr>
                      <w:b w:val="0"/>
                      <w:bCs/>
                    </w:rPr>
                    <w:t xml:space="preserve">Right </w:t>
                  </w:r>
                  <w:r>
                    <w:rPr>
                      <w:b w:val="0"/>
                      <w:bCs/>
                    </w:rPr>
                    <w:t>(</w:t>
                  </w:r>
                  <w:r w:rsidR="00AA7AD9">
                    <w:rPr>
                      <w:b w:val="0"/>
                      <w:bCs/>
                    </w:rPr>
                    <w:t>1</w:t>
                  </w:r>
                  <w:r>
                    <w:rPr>
                      <w:b w:val="0"/>
                      <w:bCs/>
                    </w:rPr>
                    <w:t>).</w:t>
                  </w:r>
                </w:p>
              </w:tc>
            </w:tr>
          </w:tbl>
          <w:p w14:paraId="09729B71" w14:textId="77777777" w:rsidR="009A26A2" w:rsidRDefault="009A26A2" w:rsidP="00FB2ACE"/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:rsidRPr="00311F56" w14:paraId="2C2EFB0D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BA92560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430B8660" w14:textId="788474D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L</w:t>
                  </w:r>
                  <w:r w:rsidR="009A26A2">
                    <w:t>ight</w:t>
                  </w:r>
                  <w:r w:rsidR="006C354A">
                    <w:t>s</w:t>
                  </w:r>
                  <w:r w:rsidRPr="00665498">
                    <w:t>_StateType</w:t>
                  </w:r>
                  <w:proofErr w:type="spellEnd"/>
                </w:p>
              </w:tc>
            </w:tr>
            <w:tr w:rsidR="007F7F6C" w:rsidRPr="00311F56" w14:paraId="3248156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161E3F6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43731DB9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7F7F6C" w:rsidRPr="00311F56" w14:paraId="2FDB45C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268F58B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5FA09E06" w14:textId="5C8F7336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represents the Light</w:t>
                  </w:r>
                  <w:r w:rsidR="006C354A">
                    <w:rPr>
                      <w:b w:val="0"/>
                      <w:bCs/>
                    </w:rPr>
                    <w:t>s</w:t>
                  </w:r>
                  <w:r>
                    <w:rPr>
                      <w:b w:val="0"/>
                      <w:bCs/>
                    </w:rPr>
                    <w:t xml:space="preserve"> state either ON (1) or OFF (0).</w:t>
                  </w:r>
                </w:p>
              </w:tc>
            </w:tr>
          </w:tbl>
          <w:p w14:paraId="12B8CCB1" w14:textId="77777777" w:rsidR="00A668CE" w:rsidRPr="0020021E" w:rsidRDefault="00A668CE" w:rsidP="00FB2ACE">
            <w:pPr>
              <w:pStyle w:val="Heading3"/>
            </w:pPr>
          </w:p>
          <w:p w14:paraId="53F91E43" w14:textId="7014A104" w:rsidR="007F7F6C" w:rsidRPr="0006435A" w:rsidRDefault="007F7F6C" w:rsidP="00FB2ACE">
            <w:pPr>
              <w:pStyle w:val="Heading3"/>
              <w:rPr>
                <w:rFonts w:cstheme="majorHAnsi"/>
                <w:sz w:val="28"/>
                <w:szCs w:val="28"/>
              </w:rPr>
            </w:pPr>
            <w:r w:rsidRPr="0006435A">
              <w:rPr>
                <w:rFonts w:cstheme="majorHAnsi"/>
                <w:sz w:val="28"/>
                <w:szCs w:val="28"/>
              </w:rPr>
              <w:t>2.2.</w:t>
            </w:r>
            <w:r w:rsidR="0020021E" w:rsidRPr="0006435A">
              <w:rPr>
                <w:rFonts w:cstheme="majorHAnsi"/>
                <w:sz w:val="28"/>
                <w:szCs w:val="28"/>
              </w:rPr>
              <w:t>7</w:t>
            </w:r>
            <w:r w:rsidRPr="0006435A">
              <w:rPr>
                <w:rFonts w:cstheme="majorHAnsi"/>
                <w:sz w:val="28"/>
                <w:szCs w:val="28"/>
              </w:rPr>
              <w:t xml:space="preserve"> BCM</w:t>
            </w:r>
          </w:p>
          <w:p w14:paraId="170AE18F" w14:textId="4966DB96" w:rsidR="007F7F6C" w:rsidRPr="0006435A" w:rsidRDefault="007F7F6C" w:rsidP="00FB2ACE">
            <w:pPr>
              <w:rPr>
                <w:rFonts w:asciiTheme="majorHAnsi" w:hAnsiTheme="majorHAnsi" w:cstheme="majorHAnsi"/>
                <w:szCs w:val="28"/>
              </w:rPr>
            </w:pPr>
            <w:r w:rsidRPr="0006435A">
              <w:rPr>
                <w:rFonts w:asciiTheme="majorHAnsi" w:hAnsiTheme="majorHAnsi" w:cstheme="majorHAnsi"/>
                <w:szCs w:val="28"/>
              </w:rPr>
              <w:t>2.2.</w:t>
            </w:r>
            <w:r w:rsidR="0020021E" w:rsidRPr="0006435A">
              <w:rPr>
                <w:rFonts w:asciiTheme="majorHAnsi" w:hAnsiTheme="majorHAnsi" w:cstheme="majorHAnsi"/>
                <w:szCs w:val="28"/>
              </w:rPr>
              <w:t>7</w:t>
            </w:r>
            <w:r w:rsidRPr="0006435A">
              <w:rPr>
                <w:rFonts w:asciiTheme="majorHAnsi" w:hAnsiTheme="majorHAnsi" w:cstheme="majorHAnsi"/>
                <w:szCs w:val="28"/>
              </w:rPr>
              <w:t>.1 APIs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7F7F6C" w14:paraId="0842DDC4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77BF009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08B44EE2" w14:textId="77777777" w:rsidR="007F7F6C" w:rsidRPr="00311F56" w:rsidRDefault="007F7F6C" w:rsidP="00FB2A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>
                    <w:t>BCM_Manager</w:t>
                  </w:r>
                  <w:proofErr w:type="spellEnd"/>
                </w:p>
              </w:tc>
            </w:tr>
            <w:tr w:rsidR="007F7F6C" w14:paraId="635656E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8425B62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Syntax</w:t>
                  </w:r>
                </w:p>
              </w:tc>
              <w:tc>
                <w:tcPr>
                  <w:tcW w:w="7600" w:type="dxa"/>
                </w:tcPr>
                <w:p w14:paraId="74B87466" w14:textId="36AF9DDA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void </w:t>
                  </w:r>
                  <w:proofErr w:type="spellStart"/>
                  <w:r w:rsidRPr="00EC6855">
                    <w:rPr>
                      <w:b w:val="0"/>
                      <w:bCs/>
                    </w:rPr>
                    <w:t>BCM_Manager</w:t>
                  </w:r>
                  <w:proofErr w:type="spellEnd"/>
                  <w:r w:rsidRPr="00EC6855">
                    <w:rPr>
                      <w:b w:val="0"/>
                      <w:bCs/>
                    </w:rPr>
                    <w:t xml:space="preserve"> </w:t>
                  </w:r>
                  <w:r w:rsidRPr="00820857">
                    <w:rPr>
                      <w:b w:val="0"/>
                      <w:bCs/>
                    </w:rPr>
                    <w:t>(</w:t>
                  </w:r>
                  <w:proofErr w:type="spellStart"/>
                  <w:r w:rsidR="0020021E" w:rsidRPr="0020021E">
                    <w:rPr>
                      <w:b w:val="0"/>
                      <w:bCs/>
                    </w:rPr>
                    <w:t>Sensor_IdType</w:t>
                  </w:r>
                  <w:proofErr w:type="spellEnd"/>
                  <w:r w:rsidR="0020021E" w:rsidRPr="0020021E">
                    <w:rPr>
                      <w:b w:val="0"/>
                      <w:bCs/>
                    </w:rPr>
                    <w:t xml:space="preserve"> </w:t>
                  </w:r>
                  <w:r w:rsidR="0020021E">
                    <w:rPr>
                      <w:b w:val="0"/>
                      <w:bCs/>
                    </w:rPr>
                    <w:t>*</w:t>
                  </w:r>
                  <w:proofErr w:type="spellStart"/>
                  <w:r w:rsidR="0020021E">
                    <w:rPr>
                      <w:b w:val="0"/>
                      <w:bCs/>
                    </w:rPr>
                    <w:t>SensorId</w:t>
                  </w:r>
                  <w:proofErr w:type="spellEnd"/>
                  <w:r w:rsidR="0020021E">
                    <w:rPr>
                      <w:b w:val="0"/>
                      <w:bCs/>
                    </w:rPr>
                    <w:t xml:space="preserve">, </w:t>
                  </w:r>
                  <w:r>
                    <w:rPr>
                      <w:b w:val="0"/>
                      <w:bCs/>
                    </w:rPr>
                    <w:t>uint</w:t>
                  </w:r>
                  <w:r w:rsidR="006064F3">
                    <w:rPr>
                      <w:b w:val="0"/>
                      <w:bCs/>
                    </w:rPr>
                    <w:t>32</w:t>
                  </w:r>
                  <w:r>
                    <w:rPr>
                      <w:b w:val="0"/>
                      <w:bCs/>
                    </w:rPr>
                    <w:t>_t</w:t>
                  </w:r>
                  <w:r w:rsidRPr="00311F56">
                    <w:rPr>
                      <w:b w:val="0"/>
                      <w:bCs/>
                    </w:rPr>
                    <w:t xml:space="preserve"> </w:t>
                  </w:r>
                  <w:r w:rsidR="0020021E">
                    <w:rPr>
                      <w:b w:val="0"/>
                      <w:bCs/>
                    </w:rPr>
                    <w:t>*data</w:t>
                  </w:r>
                  <w:r w:rsidRPr="00820857">
                    <w:rPr>
                      <w:b w:val="0"/>
                      <w:bCs/>
                    </w:rPr>
                    <w:t>)</w:t>
                  </w:r>
                </w:p>
              </w:tc>
            </w:tr>
            <w:tr w:rsidR="007F7F6C" w14:paraId="090FFB5D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251B544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13A3AC26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Manages the transmitted data through CAN Bus</w:t>
                  </w:r>
                </w:p>
              </w:tc>
            </w:tr>
            <w:tr w:rsidR="007F7F6C" w14:paraId="3402E501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52AC2D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Sync/Async</w:t>
                  </w:r>
                </w:p>
              </w:tc>
              <w:tc>
                <w:tcPr>
                  <w:tcW w:w="7600" w:type="dxa"/>
                </w:tcPr>
                <w:p w14:paraId="148100A8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Synchronous</w:t>
                  </w:r>
                </w:p>
              </w:tc>
            </w:tr>
            <w:tr w:rsidR="007F7F6C" w14:paraId="02A9FA62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6E182523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Reentrancy</w:t>
                  </w:r>
                </w:p>
              </w:tc>
              <w:tc>
                <w:tcPr>
                  <w:tcW w:w="7600" w:type="dxa"/>
                </w:tcPr>
                <w:p w14:paraId="2F559E63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Non-</w:t>
                  </w:r>
                  <w:r w:rsidRPr="00311F56">
                    <w:rPr>
                      <w:b w:val="0"/>
                      <w:bCs/>
                    </w:rPr>
                    <w:t>Reentrant</w:t>
                  </w:r>
                </w:p>
              </w:tc>
            </w:tr>
            <w:tr w:rsidR="007F7F6C" w14:paraId="2E38056A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4DF740D7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Parameters(in)</w:t>
                  </w:r>
                </w:p>
              </w:tc>
              <w:tc>
                <w:tcPr>
                  <w:tcW w:w="7600" w:type="dxa"/>
                </w:tcPr>
                <w:p w14:paraId="217F5DA3" w14:textId="2742E92B" w:rsidR="007F7F6C" w:rsidRPr="00311F56" w:rsidRDefault="0020021E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SensorId</w:t>
                  </w:r>
                  <w:proofErr w:type="spellEnd"/>
                  <w:r>
                    <w:rPr>
                      <w:b w:val="0"/>
                      <w:bCs/>
                    </w:rPr>
                    <w:t>, data</w:t>
                  </w:r>
                </w:p>
              </w:tc>
            </w:tr>
            <w:tr w:rsidR="007F7F6C" w14:paraId="1905FF15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36348D1F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Parameters(out)</w:t>
                  </w:r>
                </w:p>
              </w:tc>
              <w:tc>
                <w:tcPr>
                  <w:tcW w:w="7600" w:type="dxa"/>
                </w:tcPr>
                <w:p w14:paraId="1916C165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 w:rsidRPr="00311F56">
                    <w:rPr>
                      <w:b w:val="0"/>
                      <w:bCs/>
                    </w:rPr>
                    <w:t>None</w:t>
                  </w:r>
                </w:p>
              </w:tc>
            </w:tr>
            <w:tr w:rsidR="007F7F6C" w14:paraId="761B63AD" w14:textId="77777777" w:rsidTr="00FB2ACE">
              <w:trPr>
                <w:trHeight w:val="3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161795BC" w14:textId="77777777" w:rsidR="007F7F6C" w:rsidRPr="00311F56" w:rsidRDefault="007F7F6C" w:rsidP="00FB2AC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Return value</w:t>
                  </w:r>
                </w:p>
              </w:tc>
              <w:tc>
                <w:tcPr>
                  <w:tcW w:w="7600" w:type="dxa"/>
                </w:tcPr>
                <w:p w14:paraId="21D7FD41" w14:textId="77777777" w:rsidR="007F7F6C" w:rsidRPr="00311F56" w:rsidRDefault="007F7F6C" w:rsidP="00FB2A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>void</w:t>
                  </w:r>
                </w:p>
              </w:tc>
            </w:tr>
          </w:tbl>
          <w:p w14:paraId="2994CE28" w14:textId="77777777" w:rsidR="0020021E" w:rsidRDefault="0020021E" w:rsidP="0020021E"/>
          <w:p w14:paraId="42149161" w14:textId="4233D10B" w:rsidR="0020021E" w:rsidRPr="0006435A" w:rsidRDefault="0020021E" w:rsidP="0020021E">
            <w:pPr>
              <w:rPr>
                <w:rFonts w:asciiTheme="majorHAnsi" w:hAnsiTheme="majorHAnsi" w:cstheme="majorHAnsi"/>
              </w:rPr>
            </w:pPr>
            <w:r w:rsidRPr="0006435A">
              <w:rPr>
                <w:rFonts w:asciiTheme="majorHAnsi" w:hAnsiTheme="majorHAnsi" w:cstheme="majorHAnsi"/>
              </w:rPr>
              <w:t>2.2.7.2 Typedefs</w:t>
            </w:r>
          </w:p>
          <w:tbl>
            <w:tblPr>
              <w:tblStyle w:val="GridTable1Light-Accent3"/>
              <w:tblW w:w="0" w:type="auto"/>
              <w:tblLook w:val="04A0" w:firstRow="1" w:lastRow="0" w:firstColumn="1" w:lastColumn="0" w:noHBand="0" w:noVBand="1"/>
            </w:tblPr>
            <w:tblGrid>
              <w:gridCol w:w="2389"/>
              <w:gridCol w:w="7600"/>
            </w:tblGrid>
            <w:tr w:rsidR="0020021E" w:rsidRPr="00311F56" w14:paraId="7D7A6051" w14:textId="77777777" w:rsidTr="00FB2A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2A1A054A" w14:textId="77777777" w:rsidR="0020021E" w:rsidRPr="00311F56" w:rsidRDefault="0020021E" w:rsidP="0020021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Name</w:t>
                  </w:r>
                </w:p>
              </w:tc>
              <w:tc>
                <w:tcPr>
                  <w:tcW w:w="7600" w:type="dxa"/>
                </w:tcPr>
                <w:p w14:paraId="4349B38F" w14:textId="77777777" w:rsidR="0020021E" w:rsidRPr="00311F56" w:rsidRDefault="0020021E" w:rsidP="0020021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proofErr w:type="spellStart"/>
                  <w:r w:rsidRPr="0020021E">
                    <w:t>Sensor_IdType</w:t>
                  </w:r>
                  <w:proofErr w:type="spellEnd"/>
                </w:p>
              </w:tc>
            </w:tr>
            <w:tr w:rsidR="0020021E" w:rsidRPr="00311F56" w14:paraId="435DE4F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5ACE0ECB" w14:textId="77777777" w:rsidR="0020021E" w:rsidRPr="00311F56" w:rsidRDefault="0020021E" w:rsidP="0020021E">
                  <w:pPr>
                    <w:rPr>
                      <w:b/>
                      <w:bCs w:val="0"/>
                    </w:rPr>
                  </w:pPr>
                  <w:r>
                    <w:rPr>
                      <w:b/>
                      <w:bCs w:val="0"/>
                    </w:rPr>
                    <w:t>Type</w:t>
                  </w:r>
                </w:p>
              </w:tc>
              <w:tc>
                <w:tcPr>
                  <w:tcW w:w="7600" w:type="dxa"/>
                </w:tcPr>
                <w:p w14:paraId="2E1A55E4" w14:textId="77777777" w:rsidR="0020021E" w:rsidRPr="00311F56" w:rsidRDefault="0020021E" w:rsidP="002002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</w:p>
              </w:tc>
            </w:tr>
            <w:tr w:rsidR="0020021E" w:rsidRPr="00311F56" w14:paraId="34B27E1E" w14:textId="77777777" w:rsidTr="00FB2A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9" w:type="dxa"/>
                </w:tcPr>
                <w:p w14:paraId="0426C3F6" w14:textId="77777777" w:rsidR="0020021E" w:rsidRPr="00311F56" w:rsidRDefault="0020021E" w:rsidP="0020021E">
                  <w:pPr>
                    <w:rPr>
                      <w:b/>
                      <w:bCs w:val="0"/>
                    </w:rPr>
                  </w:pPr>
                  <w:r w:rsidRPr="00311F56">
                    <w:rPr>
                      <w:b/>
                      <w:bCs w:val="0"/>
                    </w:rPr>
                    <w:t>Description</w:t>
                  </w:r>
                </w:p>
              </w:tc>
              <w:tc>
                <w:tcPr>
                  <w:tcW w:w="7600" w:type="dxa"/>
                </w:tcPr>
                <w:p w14:paraId="5E38661E" w14:textId="77777777" w:rsidR="0020021E" w:rsidRPr="00311F56" w:rsidRDefault="0020021E" w:rsidP="0020021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/>
                    </w:rPr>
                  </w:pPr>
                  <w:r>
                    <w:rPr>
                      <w:b w:val="0"/>
                      <w:bCs/>
                    </w:rPr>
                    <w:t xml:space="preserve">An </w:t>
                  </w:r>
                  <w:proofErr w:type="spellStart"/>
                  <w:r>
                    <w:rPr>
                      <w:b w:val="0"/>
                      <w:bCs/>
                    </w:rPr>
                    <w:t>enum</w:t>
                  </w:r>
                  <w:proofErr w:type="spellEnd"/>
                  <w:r>
                    <w:rPr>
                      <w:b w:val="0"/>
                      <w:bCs/>
                    </w:rPr>
                    <w:t xml:space="preserve"> holds the sensor Id.</w:t>
                  </w:r>
                </w:p>
              </w:tc>
            </w:tr>
          </w:tbl>
          <w:p w14:paraId="7D0EF687" w14:textId="77777777" w:rsidR="0020021E" w:rsidRDefault="0020021E" w:rsidP="00FB2ACE">
            <w:pPr>
              <w:pStyle w:val="Heading1"/>
              <w:rPr>
                <w:sz w:val="32"/>
              </w:rPr>
            </w:pPr>
          </w:p>
          <w:p w14:paraId="102F3617" w14:textId="46030621" w:rsidR="007F7F6C" w:rsidRDefault="007F7F6C" w:rsidP="00FB2ACE">
            <w:pPr>
              <w:pStyle w:val="Heading1"/>
              <w:rPr>
                <w:sz w:val="32"/>
              </w:rPr>
            </w:pPr>
            <w:r>
              <w:rPr>
                <w:sz w:val="32"/>
              </w:rPr>
              <w:t>2</w:t>
            </w:r>
            <w:r w:rsidRPr="00300F0C">
              <w:rPr>
                <w:sz w:val="32"/>
              </w:rPr>
              <w:t>.3 Folder Structure</w:t>
            </w:r>
          </w:p>
          <w:p w14:paraId="27BB7B65" w14:textId="5A41033E" w:rsidR="006064F3" w:rsidRPr="006064F3" w:rsidRDefault="006064F3" w:rsidP="006064F3">
            <w:pPr>
              <w:pStyle w:val="HTMLPreformatted"/>
              <w:rPr>
                <w:color w:val="01273A" w:themeColor="accent1" w:themeShade="80"/>
              </w:rPr>
            </w:pP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📦</w:t>
            </w:r>
            <w:r w:rsidRPr="006064F3">
              <w:rPr>
                <w:color w:val="01273A" w:themeColor="accent1" w:themeShade="80"/>
              </w:rPr>
              <w:t>ECU2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Application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main.c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HAL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Include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Buzzer.h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Light.h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Buzzer.c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Light</w:t>
            </w:r>
            <w:r w:rsidR="0009160B">
              <w:rPr>
                <w:color w:val="01273A" w:themeColor="accent1" w:themeShade="80"/>
              </w:rPr>
              <w:t>s</w:t>
            </w:r>
            <w:r w:rsidRPr="006064F3">
              <w:rPr>
                <w:color w:val="01273A" w:themeColor="accent1" w:themeShade="80"/>
              </w:rPr>
              <w:t>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Library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Bit_Math.h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Platform_Types.h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Std_Types.h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MCAL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CAN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Config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CAN_Cfg.h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CAN_Lcfg.c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Include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CAN.h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CAN.c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DIO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Include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DIO.h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DIO_Types.h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DIO.c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PORT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Config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Port_Cfg.h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Port_Lcfg.c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Include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Port.h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Port_Types.h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Port.c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proofErr w:type="spellStart"/>
            <w:r w:rsidRPr="006064F3">
              <w:rPr>
                <w:color w:val="01273A" w:themeColor="accent1" w:themeShade="80"/>
              </w:rPr>
              <w:t>SysTick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Config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SysTick_Cfg.h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SysTick_Lcfg.c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Include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SysTick.h</w:t>
            </w:r>
            <w:proofErr w:type="spellEnd"/>
            <w:r w:rsidRPr="006064F3">
              <w:rPr>
                <w:color w:val="01273A" w:themeColor="accent1" w:themeShade="80"/>
              </w:rPr>
              <w:br/>
            </w:r>
            <w:r w:rsidRPr="006064F3">
              <w:rPr>
                <w:color w:val="01273A" w:themeColor="accent1" w:themeShade="80"/>
              </w:rPr>
              <w:lastRenderedPageBreak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SysTick_Types.h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SysTick.c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Service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📂</w:t>
            </w:r>
            <w:r w:rsidRPr="006064F3">
              <w:rPr>
                <w:color w:val="01273A" w:themeColor="accent1" w:themeShade="80"/>
              </w:rPr>
              <w:t>Include</w:t>
            </w:r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BCM.h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OS.h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┣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BCM.c</w:t>
            </w:r>
            <w:proofErr w:type="spellEnd"/>
            <w:r w:rsidRPr="006064F3">
              <w:rPr>
                <w:color w:val="01273A" w:themeColor="accent1" w:themeShade="80"/>
              </w:rPr>
              <w:br/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┃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Fonts w:ascii="MS Mincho" w:eastAsia="MS Mincho" w:hAnsi="MS Mincho" w:cs="MS Mincho" w:hint="eastAsia"/>
                <w:color w:val="01273A" w:themeColor="accent1" w:themeShade="80"/>
              </w:rPr>
              <w:t>┗</w:t>
            </w:r>
            <w:r w:rsidRPr="006064F3">
              <w:rPr>
                <w:color w:val="01273A" w:themeColor="accent1" w:themeShade="80"/>
              </w:rPr>
              <w:t xml:space="preserve"> </w:t>
            </w:r>
            <w:r w:rsidRPr="006064F3">
              <w:rPr>
                <w:rStyle w:val="t-icon"/>
                <w:rFonts w:ascii="Segoe UI Emoji" w:eastAsiaTheme="majorEastAsia" w:hAnsi="Segoe UI Emoji" w:cs="Segoe UI Emoji"/>
                <w:color w:val="01273A" w:themeColor="accent1" w:themeShade="80"/>
              </w:rPr>
              <w:t>📜</w:t>
            </w:r>
            <w:proofErr w:type="spellStart"/>
            <w:r w:rsidRPr="006064F3">
              <w:rPr>
                <w:color w:val="01273A" w:themeColor="accent1" w:themeShade="80"/>
              </w:rPr>
              <w:t>OS.c</w:t>
            </w:r>
            <w:proofErr w:type="spellEnd"/>
          </w:p>
          <w:p w14:paraId="31409F7D" w14:textId="77777777" w:rsidR="007F7F6C" w:rsidRPr="00EC6855" w:rsidRDefault="007F7F6C" w:rsidP="007F7F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sz w:val="32"/>
              </w:rPr>
            </w:pPr>
          </w:p>
        </w:tc>
      </w:tr>
    </w:tbl>
    <w:p w14:paraId="79082B3A" w14:textId="77777777" w:rsidR="0087605E" w:rsidRPr="00D70D02" w:rsidRDefault="0087605E" w:rsidP="00EC6855"/>
    <w:sectPr w:rsidR="0087605E" w:rsidRPr="00D70D02" w:rsidSect="00325570">
      <w:headerReference w:type="default" r:id="rId14"/>
      <w:footerReference w:type="default" r:id="rId15"/>
      <w:pgSz w:w="11906" w:h="16838" w:code="9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62CA" w14:textId="77777777" w:rsidR="00C24842" w:rsidRDefault="00C24842">
      <w:r>
        <w:separator/>
      </w:r>
    </w:p>
    <w:p w14:paraId="6C07AE81" w14:textId="77777777" w:rsidR="00C24842" w:rsidRDefault="00C24842"/>
  </w:endnote>
  <w:endnote w:type="continuationSeparator" w:id="0">
    <w:p w14:paraId="10D5E957" w14:textId="77777777" w:rsidR="00C24842" w:rsidRDefault="00C24842">
      <w:r>
        <w:continuationSeparator/>
      </w:r>
    </w:p>
    <w:p w14:paraId="796574A9" w14:textId="77777777" w:rsidR="00C24842" w:rsidRDefault="00C248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AA393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FD2303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43FAA" w14:textId="77777777" w:rsidR="00C24842" w:rsidRDefault="00C24842">
      <w:r>
        <w:separator/>
      </w:r>
    </w:p>
    <w:p w14:paraId="09BB4E6D" w14:textId="77777777" w:rsidR="00C24842" w:rsidRDefault="00C24842"/>
  </w:footnote>
  <w:footnote w:type="continuationSeparator" w:id="0">
    <w:p w14:paraId="65BFE93B" w14:textId="77777777" w:rsidR="00C24842" w:rsidRDefault="00C24842">
      <w:r>
        <w:continuationSeparator/>
      </w:r>
    </w:p>
    <w:p w14:paraId="0E637525" w14:textId="77777777" w:rsidR="00C24842" w:rsidRDefault="00C248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781F36B8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D9D56FE" w14:textId="77777777" w:rsidR="00D077E9" w:rsidRDefault="00D077E9">
          <w:pPr>
            <w:pStyle w:val="Header"/>
          </w:pPr>
        </w:p>
      </w:tc>
    </w:tr>
  </w:tbl>
  <w:p w14:paraId="608338FD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50DD5"/>
    <w:multiLevelType w:val="multilevel"/>
    <w:tmpl w:val="A5FAD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7D1"/>
    <w:rsid w:val="0002482E"/>
    <w:rsid w:val="00030160"/>
    <w:rsid w:val="000357D1"/>
    <w:rsid w:val="00050324"/>
    <w:rsid w:val="0006435A"/>
    <w:rsid w:val="0009160B"/>
    <w:rsid w:val="000A0150"/>
    <w:rsid w:val="000E63C9"/>
    <w:rsid w:val="00130E9D"/>
    <w:rsid w:val="00150A6D"/>
    <w:rsid w:val="00156BE2"/>
    <w:rsid w:val="00185B35"/>
    <w:rsid w:val="001F2BC8"/>
    <w:rsid w:val="001F5F6B"/>
    <w:rsid w:val="0020021E"/>
    <w:rsid w:val="00243EBC"/>
    <w:rsid w:val="00246A35"/>
    <w:rsid w:val="00284348"/>
    <w:rsid w:val="002F51F5"/>
    <w:rsid w:val="00300F0C"/>
    <w:rsid w:val="00311F56"/>
    <w:rsid w:val="00312137"/>
    <w:rsid w:val="00325570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44E12"/>
    <w:rsid w:val="004B21A5"/>
    <w:rsid w:val="005037F0"/>
    <w:rsid w:val="00510AC5"/>
    <w:rsid w:val="00516A86"/>
    <w:rsid w:val="005275F6"/>
    <w:rsid w:val="00572102"/>
    <w:rsid w:val="005F1BB0"/>
    <w:rsid w:val="006064F3"/>
    <w:rsid w:val="00656C4D"/>
    <w:rsid w:val="00664D53"/>
    <w:rsid w:val="00665498"/>
    <w:rsid w:val="00667845"/>
    <w:rsid w:val="006C354A"/>
    <w:rsid w:val="006E5716"/>
    <w:rsid w:val="00716973"/>
    <w:rsid w:val="007302B3"/>
    <w:rsid w:val="00730733"/>
    <w:rsid w:val="00730E3A"/>
    <w:rsid w:val="00736AAF"/>
    <w:rsid w:val="00765B2A"/>
    <w:rsid w:val="00783A34"/>
    <w:rsid w:val="007A5234"/>
    <w:rsid w:val="007C6B52"/>
    <w:rsid w:val="007D16C5"/>
    <w:rsid w:val="007F7F6C"/>
    <w:rsid w:val="00820857"/>
    <w:rsid w:val="00862FE4"/>
    <w:rsid w:val="0086389A"/>
    <w:rsid w:val="0087605E"/>
    <w:rsid w:val="008B1FEE"/>
    <w:rsid w:val="00903C32"/>
    <w:rsid w:val="00913AAB"/>
    <w:rsid w:val="00916B16"/>
    <w:rsid w:val="009173B9"/>
    <w:rsid w:val="0093335D"/>
    <w:rsid w:val="0093613E"/>
    <w:rsid w:val="00943026"/>
    <w:rsid w:val="00966B81"/>
    <w:rsid w:val="009A26A2"/>
    <w:rsid w:val="009C7720"/>
    <w:rsid w:val="00A23AFA"/>
    <w:rsid w:val="00A31B3E"/>
    <w:rsid w:val="00A532F3"/>
    <w:rsid w:val="00A668CE"/>
    <w:rsid w:val="00A8489E"/>
    <w:rsid w:val="00A94224"/>
    <w:rsid w:val="00AA7AD9"/>
    <w:rsid w:val="00AC29F3"/>
    <w:rsid w:val="00B231E5"/>
    <w:rsid w:val="00B708DF"/>
    <w:rsid w:val="00C02B87"/>
    <w:rsid w:val="00C229C3"/>
    <w:rsid w:val="00C24842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C6855"/>
    <w:rsid w:val="00EE7714"/>
    <w:rsid w:val="00EF555B"/>
    <w:rsid w:val="00F027BB"/>
    <w:rsid w:val="00F11DCF"/>
    <w:rsid w:val="00F162EA"/>
    <w:rsid w:val="00F52D27"/>
    <w:rsid w:val="00F77E2C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38AD1"/>
  <w15:docId w15:val="{0DF7C45E-7D29-4B95-B021-5BC3F43F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510A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eading3Char">
    <w:name w:val="Heading 3 Char"/>
    <w:basedOn w:val="DefaultParagraphFont"/>
    <w:link w:val="Heading3"/>
    <w:uiPriority w:val="5"/>
    <w:rsid w:val="00510AC5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5Dark-Accent3">
    <w:name w:val="Grid Table 5 Dark Accent 3"/>
    <w:basedOn w:val="TableNormal"/>
    <w:uiPriority w:val="50"/>
    <w:rsid w:val="00311F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1E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ABA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ABA2" w:themeFill="accent3"/>
      </w:tcPr>
    </w:tblStylePr>
    <w:tblStylePr w:type="band1Vert">
      <w:tblPr/>
      <w:tcPr>
        <w:shd w:val="clear" w:color="auto" w:fill="A6E4DF" w:themeFill="accent3" w:themeFillTint="66"/>
      </w:tcPr>
    </w:tblStylePr>
    <w:tblStylePr w:type="band1Horz">
      <w:tblPr/>
      <w:tcPr>
        <w:shd w:val="clear" w:color="auto" w:fill="A6E4DF" w:themeFill="accent3" w:themeFillTint="66"/>
      </w:tcPr>
    </w:tblStylePr>
  </w:style>
  <w:style w:type="table" w:styleId="ListTable4-Accent4">
    <w:name w:val="List Table 4 Accent 4"/>
    <w:basedOn w:val="TableNormal"/>
    <w:uiPriority w:val="49"/>
    <w:rsid w:val="00311F56"/>
    <w:pPr>
      <w:spacing w:after="0" w:line="240" w:lineRule="auto"/>
    </w:p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2CA" w:themeColor="accent4"/>
          <w:left w:val="single" w:sz="4" w:space="0" w:color="66B2CA" w:themeColor="accent4"/>
          <w:bottom w:val="single" w:sz="4" w:space="0" w:color="66B2CA" w:themeColor="accent4"/>
          <w:right w:val="single" w:sz="4" w:space="0" w:color="66B2CA" w:themeColor="accent4"/>
          <w:insideH w:val="nil"/>
        </w:tcBorders>
        <w:shd w:val="clear" w:color="auto" w:fill="66B2CA" w:themeFill="accent4"/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table" w:styleId="ListTable3-Accent1">
    <w:name w:val="List Table 3 Accent 1"/>
    <w:basedOn w:val="TableNormal"/>
    <w:uiPriority w:val="48"/>
    <w:rsid w:val="00311F56"/>
    <w:pPr>
      <w:spacing w:after="0" w:line="240" w:lineRule="auto"/>
    </w:pPr>
    <w:tblPr>
      <w:tblStyleRowBandSize w:val="1"/>
      <w:tblStyleColBandSize w:val="1"/>
      <w:tblBorders>
        <w:top w:val="single" w:sz="4" w:space="0" w:color="024F75" w:themeColor="accent1"/>
        <w:left w:val="single" w:sz="4" w:space="0" w:color="024F75" w:themeColor="accent1"/>
        <w:bottom w:val="single" w:sz="4" w:space="0" w:color="024F75" w:themeColor="accent1"/>
        <w:right w:val="single" w:sz="4" w:space="0" w:color="024F7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4F75" w:themeFill="accent1"/>
      </w:tcPr>
    </w:tblStylePr>
    <w:tblStylePr w:type="lastRow">
      <w:rPr>
        <w:b/>
        <w:bCs/>
      </w:rPr>
      <w:tblPr/>
      <w:tcPr>
        <w:tcBorders>
          <w:top w:val="double" w:sz="4" w:space="0" w:color="024F7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4F75" w:themeColor="accent1"/>
          <w:right w:val="single" w:sz="4" w:space="0" w:color="024F75" w:themeColor="accent1"/>
        </w:tcBorders>
      </w:tcPr>
    </w:tblStylePr>
    <w:tblStylePr w:type="band1Horz">
      <w:tblPr/>
      <w:tcPr>
        <w:tcBorders>
          <w:top w:val="single" w:sz="4" w:space="0" w:color="024F75" w:themeColor="accent1"/>
          <w:bottom w:val="single" w:sz="4" w:space="0" w:color="024F7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4F75" w:themeColor="accent1"/>
          <w:left w:val="nil"/>
        </w:tcBorders>
      </w:tcPr>
    </w:tblStylePr>
    <w:tblStylePr w:type="swCell">
      <w:tblPr/>
      <w:tcPr>
        <w:tcBorders>
          <w:top w:val="double" w:sz="4" w:space="0" w:color="024F75" w:themeColor="accent1"/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311F56"/>
    <w:pPr>
      <w:spacing w:after="0" w:line="240" w:lineRule="auto"/>
    </w:pPr>
    <w:tblPr>
      <w:tblStyleRowBandSize w:val="1"/>
      <w:tblStyleColBandSize w:val="1"/>
      <w:tblBorders>
        <w:top w:val="single" w:sz="4" w:space="0" w:color="7AD6CF" w:themeColor="accent3" w:themeTint="99"/>
        <w:left w:val="single" w:sz="4" w:space="0" w:color="7AD6CF" w:themeColor="accent3" w:themeTint="99"/>
        <w:bottom w:val="single" w:sz="4" w:space="0" w:color="7AD6CF" w:themeColor="accent3" w:themeTint="99"/>
        <w:right w:val="single" w:sz="4" w:space="0" w:color="7AD6CF" w:themeColor="accent3" w:themeTint="99"/>
        <w:insideH w:val="single" w:sz="4" w:space="0" w:color="7AD6CF" w:themeColor="accent3" w:themeTint="99"/>
        <w:insideV w:val="single" w:sz="4" w:space="0" w:color="7AD6C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4ABA2" w:themeColor="accent3"/>
          <w:left w:val="single" w:sz="4" w:space="0" w:color="34ABA2" w:themeColor="accent3"/>
          <w:bottom w:val="single" w:sz="4" w:space="0" w:color="34ABA2" w:themeColor="accent3"/>
          <w:right w:val="single" w:sz="4" w:space="0" w:color="34ABA2" w:themeColor="accent3"/>
          <w:insideH w:val="nil"/>
          <w:insideV w:val="nil"/>
        </w:tcBorders>
        <w:shd w:val="clear" w:color="auto" w:fill="34ABA2" w:themeFill="accent3"/>
      </w:tcPr>
    </w:tblStylePr>
    <w:tblStylePr w:type="lastRow">
      <w:rPr>
        <w:b/>
        <w:bCs/>
      </w:rPr>
      <w:tblPr/>
      <w:tcPr>
        <w:tcBorders>
          <w:top w:val="double" w:sz="4" w:space="0" w:color="34ABA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3" w:themeFillTint="33"/>
      </w:tcPr>
    </w:tblStylePr>
    <w:tblStylePr w:type="band1Horz">
      <w:tblPr/>
      <w:tcPr>
        <w:shd w:val="clear" w:color="auto" w:fill="D2F1EF" w:themeFill="accent3" w:themeFillTint="33"/>
      </w:tcPr>
    </w:tblStylePr>
  </w:style>
  <w:style w:type="table" w:styleId="PlainTable1">
    <w:name w:val="Plain Table 1"/>
    <w:basedOn w:val="TableNormal"/>
    <w:uiPriority w:val="41"/>
    <w:rsid w:val="00311F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311F56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3" w:themeTint="66"/>
        <w:left w:val="single" w:sz="4" w:space="0" w:color="A6E4DF" w:themeColor="accent3" w:themeTint="66"/>
        <w:bottom w:val="single" w:sz="4" w:space="0" w:color="A6E4DF" w:themeColor="accent3" w:themeTint="66"/>
        <w:right w:val="single" w:sz="4" w:space="0" w:color="A6E4DF" w:themeColor="accent3" w:themeTint="66"/>
        <w:insideH w:val="single" w:sz="4" w:space="0" w:color="A6E4DF" w:themeColor="accent3" w:themeTint="66"/>
        <w:insideV w:val="single" w:sz="4" w:space="0" w:color="A6E4D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F6C"/>
    <w:rPr>
      <w:rFonts w:ascii="Courier New" w:eastAsia="Times New Roman" w:hAnsi="Courier New" w:cs="Courier New"/>
      <w:sz w:val="20"/>
      <w:szCs w:val="20"/>
    </w:rPr>
  </w:style>
  <w:style w:type="character" w:customStyle="1" w:styleId="t-icon">
    <w:name w:val="t-icon"/>
    <w:basedOn w:val="DefaultParagraphFont"/>
    <w:rsid w:val="007F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3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reebiesupply.com/logos/udacity-logo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emiengineering.com/packaging-chips-for-cars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e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F68CD12C1D4DEB9CBFDA223A9D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434D2-E5D4-43E0-B2BA-62F1FF5A2414}"/>
      </w:docPartPr>
      <w:docPartBody>
        <w:p w:rsidR="004B0D8B" w:rsidRDefault="005A1EC0">
          <w:pPr>
            <w:pStyle w:val="06F68CD12C1D4DEB9CBFDA223A9D8186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A8627302B18E498D8659A30D4ADE2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69ABE-F48C-414A-9458-D1C3CD122F40}"/>
      </w:docPartPr>
      <w:docPartBody>
        <w:p w:rsidR="004B0D8B" w:rsidRDefault="005A1EC0">
          <w:pPr>
            <w:pStyle w:val="A8627302B18E498D8659A30D4ADE22DB"/>
          </w:pPr>
          <w:r>
            <w:t>COMPANY NAME</w:t>
          </w:r>
        </w:p>
      </w:docPartBody>
    </w:docPart>
    <w:docPart>
      <w:docPartPr>
        <w:name w:val="D87AB32537754C2F96DDB51773220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96589-59B9-4BA0-9E96-25A2C4D28311}"/>
      </w:docPartPr>
      <w:docPartBody>
        <w:p w:rsidR="004B0D8B" w:rsidRDefault="005A1EC0">
          <w:pPr>
            <w:pStyle w:val="D87AB32537754C2F96DDB517732203A2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91"/>
    <w:rsid w:val="004B0D8B"/>
    <w:rsid w:val="005A1EC0"/>
    <w:rsid w:val="005D3F91"/>
    <w:rsid w:val="00B8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bidi w:val="0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06F68CD12C1D4DEB9CBFDA223A9D8186">
    <w:name w:val="06F68CD12C1D4DEB9CBFDA223A9D8186"/>
    <w:pPr>
      <w:bidi/>
    </w:pPr>
  </w:style>
  <w:style w:type="paragraph" w:customStyle="1" w:styleId="A8627302B18E498D8659A30D4ADE22DB">
    <w:name w:val="A8627302B18E498D8659A30D4ADE22DB"/>
    <w:pPr>
      <w:bidi/>
    </w:pPr>
  </w:style>
  <w:style w:type="paragraph" w:customStyle="1" w:styleId="D87AB32537754C2F96DDB517732203A2">
    <w:name w:val="D87AB32537754C2F96DDB517732203A2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Khaled Ibrahim Abdulaziz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182</TotalTime>
  <Pages>16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Khaled Abdulaziz</dc:creator>
  <cp:keywords/>
  <cp:lastModifiedBy>Khaled Abdulaziz</cp:lastModifiedBy>
  <cp:revision>10</cp:revision>
  <cp:lastPrinted>2023-02-03T23:53:00Z</cp:lastPrinted>
  <dcterms:created xsi:type="dcterms:W3CDTF">2023-02-03T22:05:00Z</dcterms:created>
  <dcterms:modified xsi:type="dcterms:W3CDTF">2023-02-09T01:30:00Z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